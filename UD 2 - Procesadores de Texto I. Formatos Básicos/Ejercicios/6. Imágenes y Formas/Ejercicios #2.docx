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534D" w:rsidRPr="00D84ADA" w:rsidRDefault="007E370C" w:rsidP="001C534D">
      <w:pPr>
        <w:pStyle w:val="Ttulo1"/>
        <w:pBdr>
          <w:bottom w:val="none" w:sz="0" w:space="0" w:color="auto"/>
        </w:pBdr>
        <w:spacing w:before="240"/>
        <w:ind w:left="0" w:right="284"/>
        <w:rPr>
          <w:rFonts w:ascii="Verdana" w:hAnsi="Verdana"/>
          <w:sz w:val="20"/>
        </w:rPr>
      </w:pPr>
      <w:bookmarkStart w:id="0" w:name="_GoBack"/>
      <w:r w:rsidRPr="00D84ADA">
        <w:rPr>
          <w:rFonts w:ascii="Verdana" w:hAnsi="Verdana"/>
          <w:noProof/>
          <w:sz w:val="20"/>
          <w:lang w:val="es-ES"/>
        </w:rPr>
        <w:drawing>
          <wp:inline distT="0" distB="0" distL="0" distR="0">
            <wp:extent cx="5982335" cy="827849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l="15457" t="24564" r="53896" b="7883"/>
                    <a:stretch>
                      <a:fillRect/>
                    </a:stretch>
                  </pic:blipFill>
                  <pic:spPr bwMode="auto">
                    <a:xfrm>
                      <a:off x="0" y="0"/>
                      <a:ext cx="5982335" cy="8278495"/>
                    </a:xfrm>
                    <a:prstGeom prst="rect">
                      <a:avLst/>
                    </a:prstGeom>
                    <a:noFill/>
                    <a:ln>
                      <a:noFill/>
                    </a:ln>
                  </pic:spPr>
                </pic:pic>
              </a:graphicData>
            </a:graphic>
          </wp:inline>
        </w:drawing>
      </w:r>
      <w:bookmarkEnd w:id="0"/>
    </w:p>
    <w:p w:rsidR="001C534D" w:rsidRPr="00D84ADA" w:rsidRDefault="007E370C" w:rsidP="001C534D">
      <w:pPr>
        <w:rPr>
          <w:rFonts w:ascii="Verdana" w:hAnsi="Verdana"/>
          <w:sz w:val="20"/>
          <w:lang w:val="es-ES_tradnl"/>
        </w:rPr>
      </w:pPr>
      <w:r w:rsidRPr="00D84ADA">
        <w:rPr>
          <w:rFonts w:ascii="Verdana" w:hAnsi="Verdana"/>
          <w:noProof/>
          <w:sz w:val="20"/>
        </w:rPr>
        <w:lastRenderedPageBreak/>
        <w:drawing>
          <wp:inline distT="0" distB="0" distL="0" distR="0">
            <wp:extent cx="5749290" cy="8161655"/>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l="54338" t="22440" r="13766" b="8159"/>
                    <a:stretch>
                      <a:fillRect/>
                    </a:stretch>
                  </pic:blipFill>
                  <pic:spPr bwMode="auto">
                    <a:xfrm>
                      <a:off x="0" y="0"/>
                      <a:ext cx="5749290" cy="8161655"/>
                    </a:xfrm>
                    <a:prstGeom prst="rect">
                      <a:avLst/>
                    </a:prstGeom>
                    <a:noFill/>
                    <a:ln>
                      <a:noFill/>
                    </a:ln>
                  </pic:spPr>
                </pic:pic>
              </a:graphicData>
            </a:graphic>
          </wp:inline>
        </w:drawing>
      </w:r>
    </w:p>
    <w:p w:rsidR="001C534D" w:rsidRPr="00D84ADA" w:rsidRDefault="001C534D" w:rsidP="001C534D">
      <w:pPr>
        <w:rPr>
          <w:rFonts w:ascii="Verdana" w:hAnsi="Verdana"/>
          <w:sz w:val="20"/>
          <w:lang w:val="es-ES_tradnl"/>
        </w:rPr>
      </w:pPr>
    </w:p>
    <w:p w:rsidR="00D84ADA" w:rsidRPr="00D84ADA" w:rsidRDefault="007E370C" w:rsidP="001C534D">
      <w:pPr>
        <w:rPr>
          <w:rFonts w:ascii="Verdana" w:hAnsi="Verdana"/>
          <w:sz w:val="20"/>
          <w:lang w:val="es-ES_tradnl"/>
        </w:rPr>
      </w:pPr>
      <w:r w:rsidRPr="00D84ADA">
        <w:rPr>
          <w:rFonts w:ascii="Verdana" w:hAnsi="Verdana"/>
          <w:noProof/>
          <w:sz w:val="20"/>
        </w:rPr>
        <w:lastRenderedPageBreak/>
        <w:drawing>
          <wp:inline distT="0" distB="0" distL="0" distR="0">
            <wp:extent cx="6060440" cy="74510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l="13489" t="14688" r="51791" b="20773"/>
                    <a:stretch>
                      <a:fillRect/>
                    </a:stretch>
                  </pic:blipFill>
                  <pic:spPr bwMode="auto">
                    <a:xfrm>
                      <a:off x="0" y="0"/>
                      <a:ext cx="6060440" cy="7451090"/>
                    </a:xfrm>
                    <a:prstGeom prst="rect">
                      <a:avLst/>
                    </a:prstGeom>
                    <a:noFill/>
                    <a:ln>
                      <a:noFill/>
                    </a:ln>
                  </pic:spPr>
                </pic:pic>
              </a:graphicData>
            </a:graphic>
          </wp:inline>
        </w:drawing>
      </w:r>
    </w:p>
    <w:p w:rsidR="00D84ADA" w:rsidRPr="00D84ADA" w:rsidRDefault="00D84ADA" w:rsidP="001C534D">
      <w:pPr>
        <w:rPr>
          <w:rFonts w:ascii="Verdana" w:hAnsi="Verdana"/>
          <w:sz w:val="20"/>
          <w:lang w:val="es-ES_tradnl"/>
        </w:rPr>
      </w:pPr>
    </w:p>
    <w:p w:rsidR="00D84ADA" w:rsidRPr="00D84ADA" w:rsidRDefault="00D84ADA" w:rsidP="00D84ADA">
      <w:pPr>
        <w:pStyle w:val="Ttulo2"/>
        <w:rPr>
          <w:rFonts w:ascii="Verdana" w:hAnsi="Verdana"/>
          <w:sz w:val="20"/>
        </w:rPr>
      </w:pPr>
      <w:r w:rsidRPr="00D84ADA">
        <w:rPr>
          <w:rFonts w:ascii="Verdana" w:hAnsi="Verdana"/>
          <w:sz w:val="20"/>
        </w:rPr>
        <w:lastRenderedPageBreak/>
        <w:t>ACTIVIDAD A REALIZAR:</w:t>
      </w:r>
    </w:p>
    <w:p w:rsidR="00D84ADA" w:rsidRPr="00D84ADA" w:rsidRDefault="00D84ADA" w:rsidP="00D84ADA">
      <w:pPr>
        <w:jc w:val="both"/>
        <w:rPr>
          <w:rFonts w:ascii="Verdana" w:hAnsi="Verdana"/>
          <w:sz w:val="20"/>
        </w:rPr>
      </w:pPr>
      <w:r w:rsidRPr="00D84ADA">
        <w:rPr>
          <w:rFonts w:ascii="Verdana" w:hAnsi="Verdana"/>
          <w:sz w:val="20"/>
        </w:rPr>
        <w:t xml:space="preserve">Inserta las imágenes entre el texto de las tres páginas anteriores, con las características que se indican en los enunciados. Guarda el documento en el ordenador, o en la memoria flash, con el nombre </w:t>
      </w:r>
      <w:r w:rsidRPr="00D84ADA">
        <w:rPr>
          <w:rFonts w:ascii="Verdana" w:hAnsi="Verdana"/>
          <w:b/>
          <w:sz w:val="20"/>
        </w:rPr>
        <w:t>“Imagen insertada”</w:t>
      </w:r>
      <w:r w:rsidRPr="00D84ADA">
        <w:rPr>
          <w:rFonts w:ascii="Verdana" w:hAnsi="Verdana"/>
          <w:sz w:val="20"/>
        </w:rPr>
        <w:t>.</w:t>
      </w:r>
    </w:p>
    <w:p w:rsidR="00D84ADA" w:rsidRPr="00D84ADA" w:rsidRDefault="00D84ADA" w:rsidP="001C534D">
      <w:pPr>
        <w:rPr>
          <w:rFonts w:ascii="Verdana" w:hAnsi="Verdana"/>
          <w:sz w:val="20"/>
        </w:rPr>
      </w:pPr>
    </w:p>
    <w:p w:rsidR="00B35DE7" w:rsidRPr="00D84ADA" w:rsidRDefault="00350CC5" w:rsidP="00350CC5">
      <w:pPr>
        <w:pStyle w:val="Ttulo1"/>
        <w:spacing w:before="240"/>
        <w:ind w:right="284"/>
        <w:rPr>
          <w:rFonts w:ascii="Verdana" w:hAnsi="Verdana"/>
          <w:sz w:val="20"/>
        </w:rPr>
      </w:pPr>
      <w:r w:rsidRPr="00D84ADA">
        <w:rPr>
          <w:rFonts w:ascii="Verdana" w:hAnsi="Verdana"/>
          <w:sz w:val="20"/>
        </w:rPr>
        <w:t>IMÁGENES EN WORD</w:t>
      </w:r>
    </w:p>
    <w:p w:rsidR="00053B1F" w:rsidRPr="00D84ADA" w:rsidRDefault="00053B1F" w:rsidP="00053B1F">
      <w:pPr>
        <w:jc w:val="both"/>
        <w:rPr>
          <w:rFonts w:ascii="Verdana" w:hAnsi="Verdana"/>
          <w:sz w:val="20"/>
        </w:rPr>
      </w:pPr>
      <w:r w:rsidRPr="00D84ADA">
        <w:rPr>
          <w:rFonts w:ascii="Verdana" w:hAnsi="Verdana"/>
          <w:b/>
          <w:sz w:val="20"/>
        </w:rPr>
        <w:t xml:space="preserve">Figura 1: </w:t>
      </w:r>
      <w:r w:rsidRPr="00D84ADA">
        <w:rPr>
          <w:rFonts w:ascii="Verdana" w:hAnsi="Verdana"/>
          <w:sz w:val="20"/>
        </w:rPr>
        <w:t xml:space="preserve">imagen prediseñada, </w:t>
      </w:r>
      <w:r w:rsidR="00AF649B" w:rsidRPr="00D84ADA">
        <w:rPr>
          <w:rFonts w:ascii="Verdana" w:hAnsi="Verdana"/>
          <w:sz w:val="20"/>
        </w:rPr>
        <w:t xml:space="preserve">copiada 3 veces y </w:t>
      </w:r>
      <w:r w:rsidRPr="00D84ADA">
        <w:rPr>
          <w:rFonts w:ascii="Verdana" w:hAnsi="Verdana"/>
          <w:sz w:val="20"/>
        </w:rPr>
        <w:t xml:space="preserve">reducida de tamaño </w:t>
      </w:r>
      <w:r w:rsidR="00AF649B" w:rsidRPr="00D84ADA">
        <w:rPr>
          <w:rFonts w:ascii="Verdana" w:hAnsi="Verdana"/>
          <w:sz w:val="20"/>
        </w:rPr>
        <w:t>de forma desigual:</w:t>
      </w:r>
      <w:r w:rsidRPr="00D84ADA">
        <w:rPr>
          <w:rFonts w:ascii="Verdana" w:hAnsi="Verdana"/>
          <w:sz w:val="20"/>
        </w:rPr>
        <w:t>.</w:t>
      </w:r>
    </w:p>
    <w:p w:rsidR="00053B1F" w:rsidRPr="00D84ADA" w:rsidRDefault="00053B1F" w:rsidP="00053B1F">
      <w:pPr>
        <w:jc w:val="both"/>
        <w:rPr>
          <w:rFonts w:ascii="Verdana" w:hAnsi="Verdana"/>
          <w:b/>
          <w:sz w:val="20"/>
        </w:rPr>
      </w:pPr>
    </w:p>
    <w:p w:rsidR="00053B1F" w:rsidRPr="00D84ADA" w:rsidRDefault="00053B1F" w:rsidP="00053B1F">
      <w:pPr>
        <w:jc w:val="both"/>
        <w:rPr>
          <w:rFonts w:ascii="Verdana" w:hAnsi="Verdana"/>
          <w:sz w:val="20"/>
        </w:rPr>
      </w:pPr>
      <w:r w:rsidRPr="00D84ADA">
        <w:rPr>
          <w:rFonts w:ascii="Verdana" w:hAnsi="Verdana"/>
          <w:b/>
          <w:sz w:val="20"/>
        </w:rPr>
        <w:t xml:space="preserve">Figura </w:t>
      </w:r>
      <w:r w:rsidR="00AF649B" w:rsidRPr="00D84ADA">
        <w:rPr>
          <w:rFonts w:ascii="Verdana" w:hAnsi="Verdana"/>
          <w:b/>
          <w:sz w:val="20"/>
        </w:rPr>
        <w:t>2</w:t>
      </w:r>
      <w:r w:rsidRPr="00D84ADA">
        <w:rPr>
          <w:rFonts w:ascii="Verdana" w:hAnsi="Verdana"/>
          <w:b/>
          <w:sz w:val="20"/>
        </w:rPr>
        <w:t xml:space="preserve">: </w:t>
      </w:r>
      <w:r w:rsidRPr="00D84ADA">
        <w:rPr>
          <w:rFonts w:ascii="Verdana" w:hAnsi="Verdana"/>
          <w:sz w:val="20"/>
        </w:rPr>
        <w:t>im</w:t>
      </w:r>
      <w:r w:rsidR="00AF649B" w:rsidRPr="00D84ADA">
        <w:rPr>
          <w:rFonts w:ascii="Verdana" w:hAnsi="Verdana"/>
          <w:sz w:val="20"/>
        </w:rPr>
        <w:t>á</w:t>
      </w:r>
      <w:r w:rsidRPr="00D84ADA">
        <w:rPr>
          <w:rFonts w:ascii="Verdana" w:hAnsi="Verdana"/>
          <w:sz w:val="20"/>
        </w:rPr>
        <w:t>gen</w:t>
      </w:r>
      <w:r w:rsidR="00AF649B" w:rsidRPr="00D84ADA">
        <w:rPr>
          <w:rFonts w:ascii="Verdana" w:hAnsi="Verdana"/>
          <w:sz w:val="20"/>
        </w:rPr>
        <w:t>es</w:t>
      </w:r>
      <w:r w:rsidRPr="00D84ADA">
        <w:rPr>
          <w:rFonts w:ascii="Verdana" w:hAnsi="Verdana"/>
          <w:sz w:val="20"/>
        </w:rPr>
        <w:t xml:space="preserve"> </w:t>
      </w:r>
      <w:r w:rsidR="00AF649B" w:rsidRPr="00D84ADA">
        <w:rPr>
          <w:rFonts w:ascii="Verdana" w:hAnsi="Verdana"/>
          <w:sz w:val="20"/>
        </w:rPr>
        <w:t xml:space="preserve">rotadas </w:t>
      </w:r>
      <w:r w:rsidRPr="00D84ADA">
        <w:rPr>
          <w:rFonts w:ascii="Verdana" w:hAnsi="Verdana"/>
          <w:sz w:val="20"/>
        </w:rPr>
        <w:t xml:space="preserve">en distintas posiciones.  </w:t>
      </w:r>
    </w:p>
    <w:p w:rsidR="00350CC5" w:rsidRPr="00D84ADA" w:rsidRDefault="00350CC5" w:rsidP="00053B1F">
      <w:pPr>
        <w:jc w:val="both"/>
        <w:rPr>
          <w:rFonts w:ascii="Verdana" w:hAnsi="Verdana"/>
          <w:b/>
          <w:sz w:val="20"/>
        </w:rPr>
      </w:pPr>
    </w:p>
    <w:p w:rsidR="00053B1F" w:rsidRPr="00D84ADA" w:rsidRDefault="00053B1F" w:rsidP="00053B1F">
      <w:pPr>
        <w:jc w:val="both"/>
        <w:rPr>
          <w:rFonts w:ascii="Verdana" w:hAnsi="Verdana"/>
          <w:sz w:val="20"/>
        </w:rPr>
      </w:pPr>
      <w:r w:rsidRPr="00D84ADA">
        <w:rPr>
          <w:rFonts w:ascii="Verdana" w:hAnsi="Verdana"/>
          <w:b/>
          <w:sz w:val="20"/>
        </w:rPr>
        <w:t xml:space="preserve">Figura </w:t>
      </w:r>
      <w:r w:rsidR="00AF649B" w:rsidRPr="00D84ADA">
        <w:rPr>
          <w:rFonts w:ascii="Verdana" w:hAnsi="Verdana"/>
          <w:b/>
          <w:sz w:val="20"/>
        </w:rPr>
        <w:t>3</w:t>
      </w:r>
      <w:r w:rsidRPr="00D84ADA">
        <w:rPr>
          <w:rFonts w:ascii="Verdana" w:hAnsi="Verdana"/>
          <w:b/>
          <w:sz w:val="20"/>
        </w:rPr>
        <w:t xml:space="preserve">: </w:t>
      </w:r>
      <w:r w:rsidRPr="00D84ADA">
        <w:rPr>
          <w:rFonts w:ascii="Verdana" w:hAnsi="Verdana"/>
          <w:sz w:val="20"/>
        </w:rPr>
        <w:t xml:space="preserve">imagen copiada </w:t>
      </w:r>
      <w:r w:rsidR="00350CC5" w:rsidRPr="00D84ADA">
        <w:rPr>
          <w:rFonts w:ascii="Verdana" w:hAnsi="Verdana"/>
          <w:sz w:val="20"/>
        </w:rPr>
        <w:t>2</w:t>
      </w:r>
      <w:r w:rsidRPr="00D84ADA">
        <w:rPr>
          <w:rFonts w:ascii="Verdana" w:hAnsi="Verdana"/>
          <w:sz w:val="20"/>
        </w:rPr>
        <w:t xml:space="preserve"> veces:</w:t>
      </w:r>
    </w:p>
    <w:p w:rsidR="00053B1F" w:rsidRPr="00D84ADA" w:rsidRDefault="00053B1F" w:rsidP="00053B1F">
      <w:pPr>
        <w:jc w:val="both"/>
        <w:rPr>
          <w:rFonts w:ascii="Verdana" w:hAnsi="Verdana"/>
          <w:sz w:val="20"/>
        </w:rPr>
      </w:pPr>
    </w:p>
    <w:p w:rsidR="00053B1F" w:rsidRPr="00D84ADA" w:rsidRDefault="00053B1F" w:rsidP="00350CC5">
      <w:pPr>
        <w:jc w:val="both"/>
        <w:rPr>
          <w:rFonts w:ascii="Verdana" w:hAnsi="Verdana"/>
          <w:sz w:val="20"/>
        </w:rPr>
      </w:pPr>
      <w:r w:rsidRPr="00D84ADA">
        <w:rPr>
          <w:rFonts w:ascii="Verdana" w:hAnsi="Verdana"/>
          <w:sz w:val="20"/>
        </w:rPr>
        <w:t>La 1ª con borde azul</w:t>
      </w:r>
    </w:p>
    <w:p w:rsidR="00053B1F" w:rsidRPr="00D84ADA" w:rsidRDefault="00053B1F" w:rsidP="00B35DE7">
      <w:pPr>
        <w:rPr>
          <w:rFonts w:ascii="Verdana" w:hAnsi="Verdana"/>
          <w:b/>
          <w:noProof/>
          <w:sz w:val="20"/>
        </w:rPr>
      </w:pPr>
    </w:p>
    <w:p w:rsidR="00053B1F" w:rsidRPr="00D84ADA" w:rsidRDefault="001C534D" w:rsidP="00B35DE7">
      <w:pPr>
        <w:rPr>
          <w:rFonts w:ascii="Verdana" w:hAnsi="Verdana"/>
          <w:noProof/>
          <w:sz w:val="20"/>
        </w:rPr>
      </w:pPr>
      <w:r w:rsidRPr="00D84ADA">
        <w:rPr>
          <w:rFonts w:ascii="Verdana" w:hAnsi="Verdana"/>
          <w:noProof/>
          <w:sz w:val="20"/>
        </w:rPr>
        <w:t>L</w:t>
      </w:r>
      <w:r w:rsidR="00053B1F" w:rsidRPr="00D84ADA">
        <w:rPr>
          <w:rFonts w:ascii="Verdana" w:hAnsi="Verdana"/>
          <w:noProof/>
          <w:sz w:val="20"/>
        </w:rPr>
        <w:t>a 2ª con sombra</w:t>
      </w:r>
    </w:p>
    <w:p w:rsidR="00053B1F" w:rsidRPr="00D84ADA" w:rsidRDefault="00053B1F" w:rsidP="00B35DE7">
      <w:pPr>
        <w:rPr>
          <w:rFonts w:ascii="Verdana" w:hAnsi="Verdana"/>
          <w:b/>
          <w:noProof/>
          <w:sz w:val="20"/>
          <w:u w:val="single"/>
        </w:rPr>
      </w:pPr>
    </w:p>
    <w:p w:rsidR="00350CC5" w:rsidRPr="00D84ADA" w:rsidRDefault="00EC3BCA" w:rsidP="00B35DE7">
      <w:pPr>
        <w:rPr>
          <w:rFonts w:ascii="Verdana" w:hAnsi="Verdana"/>
          <w:noProof/>
          <w:sz w:val="20"/>
        </w:rPr>
      </w:pPr>
      <w:r w:rsidRPr="00D84ADA">
        <w:rPr>
          <w:rFonts w:ascii="Verdana" w:hAnsi="Verdana"/>
          <w:b/>
          <w:sz w:val="20"/>
        </w:rPr>
        <w:t>Figura 4</w:t>
      </w:r>
      <w:r w:rsidRPr="00D84ADA">
        <w:rPr>
          <w:rFonts w:ascii="Verdana" w:hAnsi="Verdana"/>
          <w:noProof/>
          <w:sz w:val="20"/>
        </w:rPr>
        <w:t>: Fotos con distintos estilos de marcos.</w:t>
      </w:r>
    </w:p>
    <w:p w:rsidR="001C534D" w:rsidRPr="00D84ADA" w:rsidRDefault="001C534D" w:rsidP="00B62FE2">
      <w:pPr>
        <w:spacing w:before="480" w:after="120"/>
        <w:rPr>
          <w:rFonts w:ascii="Verdana" w:hAnsi="Verdana"/>
          <w:b/>
          <w:noProof/>
          <w:sz w:val="20"/>
          <w:u w:val="single"/>
        </w:rPr>
      </w:pPr>
    </w:p>
    <w:p w:rsidR="00B35DE7" w:rsidRPr="00D84ADA" w:rsidRDefault="003C0B03" w:rsidP="00B62FE2">
      <w:pPr>
        <w:spacing w:before="480" w:after="120"/>
        <w:rPr>
          <w:rFonts w:ascii="Verdana" w:hAnsi="Verdana"/>
          <w:b/>
          <w:noProof/>
          <w:sz w:val="20"/>
          <w:u w:val="single"/>
        </w:rPr>
      </w:pPr>
      <w:r w:rsidRPr="00D84ADA">
        <w:rPr>
          <w:rFonts w:ascii="Verdana" w:hAnsi="Verdana"/>
          <w:b/>
          <w:noProof/>
          <w:sz w:val="20"/>
          <w:u w:val="single"/>
        </w:rPr>
        <w:t>Ajuste de texto: Estrecho</w:t>
      </w:r>
    </w:p>
    <w:p w:rsidR="00B35DE7" w:rsidRPr="00D84ADA" w:rsidRDefault="00B62FE2" w:rsidP="00EC3BCA">
      <w:pPr>
        <w:spacing w:before="240" w:after="240"/>
        <w:jc w:val="both"/>
        <w:rPr>
          <w:rFonts w:ascii="Verdana" w:hAnsi="Verdana"/>
          <w:noProof/>
          <w:sz w:val="20"/>
        </w:rPr>
      </w:pPr>
      <w:r w:rsidRPr="00D84ADA">
        <w:rPr>
          <w:rFonts w:ascii="Verdana" w:hAnsi="Verdana"/>
          <w:color w:val="auto"/>
          <w:sz w:val="20"/>
          <w:lang w:val="es-ES_tradnl"/>
        </w:rPr>
        <w:t xml:space="preserve">Las caritas sonrientes o “smileys” tan utilizadas hoy en Internet, tienen su origen en 1963, como un producto secundario de la fusión de dos compañías de seguros en Massachussets. La unión tuvo efectos negativos entre los empleados y la empresa decidió implantar una “campaña de amistad”, que incluía la orden de sonreír en horas de trabajo. Para ayudar a esta campaña recurrieron al diseñador gráfico Harvey Ball, quien dedicó cerca de diez minutos en crear el rostro sonriente y cobró su tarifa regular de 45 dólares. </w:t>
      </w:r>
    </w:p>
    <w:p w:rsidR="003C0B03" w:rsidRPr="00D84ADA" w:rsidRDefault="003C0B03" w:rsidP="00B62FE2">
      <w:pPr>
        <w:spacing w:before="480" w:after="120"/>
        <w:rPr>
          <w:rFonts w:ascii="Verdana" w:hAnsi="Verdana"/>
          <w:b/>
          <w:noProof/>
          <w:sz w:val="20"/>
          <w:u w:val="single"/>
        </w:rPr>
      </w:pPr>
      <w:r w:rsidRPr="00D84ADA">
        <w:rPr>
          <w:rFonts w:ascii="Verdana" w:hAnsi="Verdana"/>
          <w:b/>
          <w:noProof/>
          <w:sz w:val="20"/>
          <w:u w:val="single"/>
        </w:rPr>
        <w:t>Ajuste de texto: Cuadrado</w:t>
      </w:r>
    </w:p>
    <w:p w:rsidR="00B62FE2" w:rsidRPr="00D84ADA" w:rsidRDefault="00B62FE2" w:rsidP="00EC3BCA">
      <w:pPr>
        <w:spacing w:before="240" w:after="240"/>
        <w:jc w:val="both"/>
        <w:rPr>
          <w:rFonts w:ascii="Verdana" w:hAnsi="Verdana"/>
          <w:color w:val="auto"/>
          <w:sz w:val="20"/>
          <w:lang w:val="es-ES_tradnl"/>
        </w:rPr>
      </w:pPr>
      <w:r w:rsidRPr="00D84ADA">
        <w:rPr>
          <w:rFonts w:ascii="Verdana" w:hAnsi="Verdana"/>
          <w:color w:val="auto"/>
          <w:sz w:val="20"/>
          <w:lang w:val="es-ES_tradnl"/>
        </w:rPr>
        <w:t>El dibujo tuvo tanto éxito que otros lo adoptaron y distribuyeron alrededor del mundo, alcanzando su máximo auge con la llegada del Internet. Su creador nunca patentó el diseño, por lo que no recibió más de esos 45 dólares, sin embargo fundó la corporación World Smile, que organiza el “World Smile Day” cada mes de Octubre, donde se recauda dinero para obras de beneficencia.</w:t>
      </w:r>
    </w:p>
    <w:p w:rsidR="003C0B03" w:rsidRPr="00D84ADA" w:rsidRDefault="003C0B03" w:rsidP="00B62FE2">
      <w:pPr>
        <w:spacing w:before="480" w:after="120"/>
        <w:rPr>
          <w:rFonts w:ascii="Verdana" w:hAnsi="Verdana"/>
          <w:b/>
          <w:noProof/>
          <w:sz w:val="20"/>
          <w:u w:val="single"/>
        </w:rPr>
      </w:pPr>
      <w:r w:rsidRPr="00D84ADA">
        <w:rPr>
          <w:rFonts w:ascii="Verdana" w:hAnsi="Verdana"/>
          <w:b/>
          <w:noProof/>
          <w:sz w:val="20"/>
          <w:u w:val="single"/>
        </w:rPr>
        <w:t>Ajuste de texto: Cuadrado, alineado a la derecha</w:t>
      </w:r>
    </w:p>
    <w:p w:rsidR="00B62FE2" w:rsidRPr="00D84ADA" w:rsidRDefault="00B62FE2" w:rsidP="00B62FE2">
      <w:pPr>
        <w:pStyle w:val="Sangradetextonormal"/>
        <w:spacing w:before="240" w:after="120"/>
        <w:ind w:firstLine="0"/>
        <w:rPr>
          <w:rFonts w:ascii="Verdana" w:hAnsi="Verdana"/>
          <w:sz w:val="20"/>
        </w:rPr>
      </w:pPr>
      <w:r w:rsidRPr="00D84ADA">
        <w:rPr>
          <w:rFonts w:ascii="Verdana" w:hAnsi="Verdana"/>
          <w:sz w:val="20"/>
        </w:rPr>
        <w:t>Un emoticono es una secuencia de caracteres ASCII que, en un principio, representaba una cara humana y expresaba una emoción. Pero, posteriormente, fueron creándose otros emoticonos con significados muy diversos. Los emoticonos que expresan alegría u otras emociones positivas se clasifican normalmente como smileys (de smile, «sonrisa» en inglés). Los emoticonos se emplean frecuentemente en mensajes de correo electrónico, en foros, SMS y en los chats mediante servicios de mensajería instantánea.</w:t>
      </w:r>
    </w:p>
    <w:p w:rsidR="003870F9" w:rsidRPr="00D84ADA" w:rsidRDefault="003870F9" w:rsidP="003870F9">
      <w:pPr>
        <w:spacing w:before="480" w:after="120"/>
        <w:rPr>
          <w:rFonts w:ascii="Verdana" w:hAnsi="Verdana"/>
          <w:b/>
          <w:noProof/>
          <w:sz w:val="20"/>
          <w:u w:val="single"/>
        </w:rPr>
      </w:pPr>
      <w:r w:rsidRPr="00D84ADA">
        <w:rPr>
          <w:rFonts w:ascii="Verdana" w:hAnsi="Verdana"/>
          <w:b/>
          <w:noProof/>
          <w:sz w:val="20"/>
          <w:u w:val="single"/>
        </w:rPr>
        <w:lastRenderedPageBreak/>
        <w:t>Ajuste de texto: en línea con el texto</w:t>
      </w:r>
    </w:p>
    <w:p w:rsidR="00EC3BCA" w:rsidRPr="00D84ADA" w:rsidRDefault="00B62FE2" w:rsidP="00B62FE2">
      <w:pPr>
        <w:pStyle w:val="Sangradetextonormal"/>
        <w:spacing w:before="240" w:after="120"/>
        <w:ind w:firstLine="0"/>
        <w:rPr>
          <w:rFonts w:ascii="Verdana" w:hAnsi="Verdana"/>
          <w:sz w:val="20"/>
        </w:rPr>
      </w:pPr>
      <w:r w:rsidRPr="00D84ADA">
        <w:rPr>
          <w:rFonts w:ascii="Verdana" w:hAnsi="Verdana"/>
          <w:sz w:val="20"/>
        </w:rPr>
        <w:t>Si se gira a la derecha el emoticono :-) se obtiene una cara.</w:t>
      </w:r>
      <w:r w:rsidR="003870F9" w:rsidRPr="00D84ADA">
        <w:rPr>
          <w:rFonts w:ascii="Verdana" w:hAnsi="Verdana"/>
          <w:sz w:val="20"/>
        </w:rPr>
        <w:t xml:space="preserve"> </w:t>
      </w:r>
      <w:r w:rsidRPr="00D84ADA">
        <w:rPr>
          <w:rFonts w:ascii="Verdana" w:hAnsi="Verdana"/>
          <w:sz w:val="20"/>
        </w:rPr>
        <w:t>Una cara sonriente derivada del emoticono :) (smiley).</w:t>
      </w:r>
      <w:r w:rsidR="003870F9" w:rsidRPr="00D84ADA">
        <w:rPr>
          <w:rFonts w:ascii="Verdana" w:hAnsi="Verdana"/>
          <w:noProof/>
          <w:sz w:val="20"/>
          <w:lang w:val="es-ES"/>
        </w:rPr>
        <w:t xml:space="preserve"> </w:t>
      </w:r>
    </w:p>
    <w:p w:rsidR="003C0B03" w:rsidRPr="00D84ADA" w:rsidRDefault="003C0B03" w:rsidP="00B62FE2">
      <w:pPr>
        <w:spacing w:before="480" w:after="120"/>
        <w:rPr>
          <w:rFonts w:ascii="Verdana" w:hAnsi="Verdana"/>
          <w:b/>
          <w:noProof/>
          <w:sz w:val="20"/>
          <w:u w:val="single"/>
        </w:rPr>
      </w:pPr>
      <w:r w:rsidRPr="00D84ADA">
        <w:rPr>
          <w:rFonts w:ascii="Verdana" w:hAnsi="Verdana"/>
          <w:b/>
          <w:noProof/>
          <w:sz w:val="20"/>
          <w:u w:val="single"/>
        </w:rPr>
        <w:t>Ajuste de texto: Cuadrado, alineado a la izquierda</w:t>
      </w:r>
    </w:p>
    <w:p w:rsidR="003870F9" w:rsidRPr="00D84ADA" w:rsidRDefault="003870F9" w:rsidP="003870F9">
      <w:pPr>
        <w:pStyle w:val="Sangradetextonormal"/>
        <w:ind w:right="-1" w:firstLine="0"/>
        <w:rPr>
          <w:rFonts w:ascii="Verdana" w:hAnsi="Verdana"/>
          <w:sz w:val="20"/>
        </w:rPr>
      </w:pPr>
      <w:r w:rsidRPr="00D84ADA">
        <w:rPr>
          <w:rFonts w:ascii="Verdana" w:hAnsi="Verdana"/>
          <w:sz w:val="20"/>
        </w:rPr>
        <w:t>Emoticono es un neologismo que proviene de emoción e icono. En algunos países y comunidades de Internet, son llamados emoticones (latinización de la palabra en inglés emoticon) o caretos.</w:t>
      </w:r>
    </w:p>
    <w:p w:rsidR="00EC3BCA" w:rsidRPr="00D84ADA" w:rsidRDefault="003870F9" w:rsidP="003870F9">
      <w:pPr>
        <w:pStyle w:val="Sangradetextonormal"/>
        <w:ind w:right="-1" w:firstLine="0"/>
        <w:rPr>
          <w:rFonts w:ascii="Verdana" w:hAnsi="Verdana"/>
          <w:sz w:val="20"/>
        </w:rPr>
      </w:pPr>
      <w:r w:rsidRPr="00D84ADA">
        <w:rPr>
          <w:rFonts w:ascii="Verdana" w:hAnsi="Verdana"/>
          <w:sz w:val="20"/>
        </w:rPr>
        <w:t>Los emoticonos se han ido desarrollando a lo largo de los años, principalmente, para imitar las expresiones faciales y las emociones, para vencer las limitaciones de tener que comunicarse sólo en forma de texto y porque sirven como abreviaturas. Se han escrito libros sobre este tema, con listas interminables de emoticonos.</w:t>
      </w:r>
      <w:r w:rsidR="00EC3BCA" w:rsidRPr="00D84ADA">
        <w:rPr>
          <w:rFonts w:ascii="Verdana" w:hAnsi="Verdana"/>
          <w:sz w:val="20"/>
        </w:rPr>
        <w:t xml:space="preserve"> </w:t>
      </w:r>
    </w:p>
    <w:p w:rsidR="003870F9" w:rsidRPr="00D84ADA" w:rsidRDefault="003870F9" w:rsidP="003870F9">
      <w:pPr>
        <w:spacing w:before="480" w:after="120"/>
        <w:rPr>
          <w:rFonts w:ascii="Verdana" w:hAnsi="Verdana"/>
          <w:b/>
          <w:noProof/>
          <w:sz w:val="20"/>
          <w:u w:val="single"/>
        </w:rPr>
      </w:pPr>
      <w:r w:rsidRPr="00D84ADA">
        <w:rPr>
          <w:rFonts w:ascii="Verdana" w:hAnsi="Verdana"/>
          <w:b/>
          <w:noProof/>
          <w:sz w:val="20"/>
          <w:u w:val="single"/>
        </w:rPr>
        <w:t>Ajuste de texto: detrás del texto, como marca de agua (decolorar)</w:t>
      </w:r>
    </w:p>
    <w:p w:rsidR="003870F9" w:rsidRPr="00D84ADA" w:rsidRDefault="003870F9" w:rsidP="003870F9">
      <w:pPr>
        <w:pStyle w:val="Sangradetextonormal"/>
        <w:spacing w:before="240" w:after="120"/>
        <w:ind w:firstLine="0"/>
        <w:rPr>
          <w:rFonts w:ascii="Verdana" w:hAnsi="Verdana"/>
          <w:sz w:val="20"/>
        </w:rPr>
      </w:pPr>
      <w:r w:rsidRPr="00D84ADA">
        <w:rPr>
          <w:rFonts w:ascii="Verdana" w:hAnsi="Verdana"/>
          <w:sz w:val="20"/>
        </w:rPr>
        <w:t xml:space="preserve">En los foros de Internet, los emoticonos se suelen reemplazar automáticamente por las imágenes correspondientes. En algunos editores de texto (como por ejemplo Microsoft Word), la opción de «corrección automática» reconoce emoticonos básicos como </w:t>
      </w:r>
      <w:r w:rsidRPr="00D84ADA">
        <w:rPr>
          <w:rFonts w:ascii="Verdana" w:hAnsi="Verdana"/>
          <w:b/>
          <w:sz w:val="20"/>
        </w:rPr>
        <w:t>:)</w:t>
      </w:r>
      <w:r w:rsidRPr="00D84ADA">
        <w:rPr>
          <w:rFonts w:ascii="Verdana" w:hAnsi="Verdana"/>
          <w:sz w:val="20"/>
        </w:rPr>
        <w:t xml:space="preserve"> y </w:t>
      </w:r>
      <w:r w:rsidRPr="00D84ADA">
        <w:rPr>
          <w:rFonts w:ascii="Verdana" w:hAnsi="Verdana"/>
          <w:b/>
          <w:sz w:val="20"/>
        </w:rPr>
        <w:t>:(</w:t>
      </w:r>
      <w:r w:rsidRPr="00D84ADA">
        <w:rPr>
          <w:rFonts w:ascii="Verdana" w:hAnsi="Verdana"/>
          <w:sz w:val="20"/>
        </w:rPr>
        <w:t>, cambiándolos por el carácter correspondiente.</w:t>
      </w:r>
    </w:p>
    <w:p w:rsidR="00C714AF" w:rsidRPr="00D84ADA" w:rsidRDefault="00C714AF" w:rsidP="00C714AF">
      <w:pPr>
        <w:spacing w:before="480" w:after="120"/>
        <w:rPr>
          <w:rFonts w:ascii="Verdana" w:hAnsi="Verdana"/>
          <w:b/>
          <w:noProof/>
          <w:sz w:val="20"/>
          <w:u w:val="single"/>
        </w:rPr>
      </w:pPr>
      <w:r w:rsidRPr="00D84ADA">
        <w:rPr>
          <w:rFonts w:ascii="Verdana" w:hAnsi="Verdana"/>
          <w:b/>
          <w:noProof/>
          <w:sz w:val="20"/>
          <w:u w:val="single"/>
        </w:rPr>
        <w:t xml:space="preserve">Ajuste de texto: delante del texto, </w:t>
      </w:r>
    </w:p>
    <w:p w:rsidR="003870F9" w:rsidRPr="00D84ADA" w:rsidRDefault="003870F9" w:rsidP="003870F9">
      <w:pPr>
        <w:pStyle w:val="Sangradetextonormal"/>
        <w:spacing w:before="240" w:after="120"/>
        <w:ind w:firstLine="0"/>
        <w:rPr>
          <w:rFonts w:ascii="Verdana" w:hAnsi="Verdana"/>
          <w:sz w:val="20"/>
        </w:rPr>
      </w:pPr>
      <w:r w:rsidRPr="00D84ADA">
        <w:rPr>
          <w:rFonts w:ascii="Verdana" w:hAnsi="Verdana"/>
          <w:sz w:val="20"/>
        </w:rPr>
        <w:t>Hay posibilidades ilimitadas, dada la habilidad de las personas de crear e interpretar dibujos como caras. En general, los que se comunican mucho mediante emoticonos piensan subconscientemente "Paréntesis de cierre = alegría, paréntesis de apertura = tristeza".</w:t>
      </w:r>
    </w:p>
    <w:p w:rsidR="003870F9" w:rsidRPr="00D84ADA" w:rsidRDefault="003870F9" w:rsidP="003870F9">
      <w:pPr>
        <w:pStyle w:val="Sangradetextonormal"/>
        <w:spacing w:before="240" w:after="120"/>
        <w:ind w:firstLine="0"/>
        <w:rPr>
          <w:rFonts w:ascii="Verdana" w:hAnsi="Verdana"/>
          <w:sz w:val="20"/>
        </w:rPr>
      </w:pPr>
      <w:r w:rsidRPr="00D84ADA">
        <w:rPr>
          <w:rFonts w:ascii="Verdana" w:hAnsi="Verdana"/>
          <w:sz w:val="20"/>
        </w:rPr>
        <w:t>Más como un chiste que por otra cosa —pero también como una afirmación política—, los "frownies" y el símbolo :-( fueron patentados por la empresa Despair bajo el Serial de Marcas Registradas de Estados Unidos 75502288 y Número de Registro 2347676.5</w:t>
      </w:r>
    </w:p>
    <w:p w:rsidR="003870F9" w:rsidRPr="00D84ADA" w:rsidRDefault="003870F9" w:rsidP="003870F9">
      <w:pPr>
        <w:pStyle w:val="Sangradetextonormal"/>
        <w:spacing w:before="240" w:after="120"/>
        <w:ind w:firstLine="0"/>
        <w:rPr>
          <w:rFonts w:ascii="Verdana" w:hAnsi="Verdana"/>
          <w:sz w:val="20"/>
        </w:rPr>
      </w:pPr>
      <w:r w:rsidRPr="00D84ADA">
        <w:rPr>
          <w:rFonts w:ascii="Verdana" w:hAnsi="Verdana"/>
          <w:b/>
          <w:sz w:val="20"/>
        </w:rPr>
        <w:t>XD</w:t>
      </w:r>
      <w:r w:rsidRPr="00D84ADA">
        <w:rPr>
          <w:rFonts w:ascii="Verdana" w:hAnsi="Verdana"/>
          <w:sz w:val="20"/>
        </w:rPr>
        <w:t xml:space="preserve"> expresa "Risa a carcajadas". Al girarlo 90º a la derecha se asemeja a la representación de una cara con la boca muy abierta y los ojos apretados fuertemente como síntoma de una fuerte carcajada. Actualmente, este emoticono es escrito de diversas maneras, siendo estas "xd", "xD", "XD" y "Xd", siendo esta última la menos usada. El emoticono, usado como palabra, constituye un error y no está admitido en la RAE.</w:t>
      </w:r>
    </w:p>
    <w:p w:rsidR="00C714AF" w:rsidRPr="00D84ADA" w:rsidRDefault="00C714AF" w:rsidP="00C714AF">
      <w:pPr>
        <w:spacing w:before="480" w:after="120"/>
        <w:rPr>
          <w:rFonts w:ascii="Verdana" w:hAnsi="Verdana"/>
          <w:b/>
          <w:noProof/>
          <w:sz w:val="20"/>
          <w:u w:val="single"/>
        </w:rPr>
      </w:pPr>
      <w:r w:rsidRPr="00D84ADA">
        <w:rPr>
          <w:rFonts w:ascii="Verdana" w:hAnsi="Verdana"/>
          <w:b/>
          <w:noProof/>
          <w:sz w:val="20"/>
          <w:u w:val="single"/>
        </w:rPr>
        <w:t>Insertar 2 imágenes y “Volver a colorear” una de ellas (color de énfasis 2 oscuro)</w:t>
      </w:r>
    </w:p>
    <w:p w:rsidR="003870F9" w:rsidRPr="00D84ADA" w:rsidRDefault="003870F9" w:rsidP="003870F9">
      <w:pPr>
        <w:pStyle w:val="Sangradetextonormal"/>
        <w:spacing w:before="240" w:after="120"/>
        <w:ind w:firstLine="0"/>
        <w:rPr>
          <w:rFonts w:ascii="Verdana" w:hAnsi="Verdana"/>
          <w:sz w:val="20"/>
        </w:rPr>
      </w:pPr>
      <w:r w:rsidRPr="00D84ADA">
        <w:rPr>
          <w:rFonts w:ascii="Verdana" w:hAnsi="Verdana"/>
          <w:sz w:val="20"/>
        </w:rPr>
        <w:t>Supuestamente fue popularizado después de ser usado en South Park, pero su origen parece ser proveniente del cómic japonés. Usualmente se explica que el emoticón usa el método usado cuando un personaje se ríe tan fuertemente que cierra sus ojos y parece una X al revés.</w:t>
      </w:r>
    </w:p>
    <w:p w:rsidR="003870F9" w:rsidRPr="00D84ADA" w:rsidRDefault="003870F9" w:rsidP="003870F9">
      <w:pPr>
        <w:pStyle w:val="Sangradetextonormal"/>
        <w:spacing w:before="240" w:after="120"/>
        <w:ind w:firstLine="0"/>
        <w:rPr>
          <w:rFonts w:ascii="Verdana" w:hAnsi="Verdana"/>
          <w:sz w:val="20"/>
        </w:rPr>
      </w:pPr>
      <w:r w:rsidRPr="00D84ADA">
        <w:rPr>
          <w:rFonts w:ascii="Verdana" w:hAnsi="Verdana"/>
          <w:sz w:val="20"/>
        </w:rPr>
        <w:t>No es equivalente al término "LOL" o las onomatopeyas de risa existentes en todos los idiomas; a pesar de que en muchos ámbitos si son identificados uno con otro.</w:t>
      </w:r>
    </w:p>
    <w:p w:rsidR="003870F9" w:rsidRPr="00D84ADA" w:rsidRDefault="003870F9" w:rsidP="003870F9">
      <w:pPr>
        <w:pStyle w:val="Sangradetextonormal"/>
        <w:spacing w:before="240" w:after="120"/>
        <w:ind w:firstLine="0"/>
        <w:rPr>
          <w:rFonts w:ascii="Verdana" w:hAnsi="Verdana"/>
          <w:sz w:val="20"/>
        </w:rPr>
      </w:pPr>
      <w:r w:rsidRPr="00D84ADA">
        <w:rPr>
          <w:rFonts w:ascii="Verdana" w:hAnsi="Verdana"/>
          <w:sz w:val="20"/>
        </w:rPr>
        <w:t xml:space="preserve">Irónicamente, mucha gente suele confundir a este símbolo con " Por Dios ", la ironía proviene de que en muchas ocasiones queda bien, por lo que se produce duda. Sin </w:t>
      </w:r>
      <w:r w:rsidRPr="00D84ADA">
        <w:rPr>
          <w:rFonts w:ascii="Verdana" w:hAnsi="Verdana"/>
          <w:sz w:val="20"/>
        </w:rPr>
        <w:lastRenderedPageBreak/>
        <w:t>embargo, se puede interpretar así teniendo en cuenta el lenguaje inculto de abreviaturas que se usa tanto en Internet (x = por ; D = Dios). Ejemplo:</w:t>
      </w:r>
    </w:p>
    <w:p w:rsidR="003870F9" w:rsidRPr="00D84ADA" w:rsidRDefault="003870F9" w:rsidP="003870F9">
      <w:pPr>
        <w:pStyle w:val="Sangradetextonormal"/>
        <w:spacing w:before="240" w:after="120"/>
        <w:ind w:firstLine="0"/>
        <w:rPr>
          <w:rFonts w:ascii="Verdana" w:hAnsi="Verdana"/>
          <w:sz w:val="20"/>
        </w:rPr>
      </w:pPr>
      <w:r w:rsidRPr="00D84ADA">
        <w:rPr>
          <w:rFonts w:ascii="Verdana" w:hAnsi="Verdana"/>
          <w:sz w:val="20"/>
        </w:rPr>
        <w:t>" No sabes nada, a ver si aprendes algo xD "</w:t>
      </w:r>
    </w:p>
    <w:p w:rsidR="00B35DE7" w:rsidRPr="00D84ADA" w:rsidRDefault="003870F9" w:rsidP="003870F9">
      <w:pPr>
        <w:pStyle w:val="Sangradetextonormal"/>
        <w:spacing w:before="240" w:after="120"/>
        <w:ind w:firstLine="0"/>
        <w:rPr>
          <w:rFonts w:ascii="Verdana" w:hAnsi="Verdana"/>
          <w:sz w:val="20"/>
        </w:rPr>
      </w:pPr>
      <w:r w:rsidRPr="00D84ADA">
        <w:rPr>
          <w:rFonts w:ascii="Verdana" w:hAnsi="Verdana"/>
          <w:sz w:val="20"/>
        </w:rPr>
        <w:t>" No sabes nada, a ver si aprendes algo por dios "</w:t>
      </w:r>
    </w:p>
    <w:p w:rsidR="00B62FE2" w:rsidRPr="00D84ADA" w:rsidRDefault="00B62FE2" w:rsidP="00B62FE2">
      <w:pPr>
        <w:pStyle w:val="Sangradetextonormal"/>
        <w:ind w:right="-1" w:firstLine="0"/>
        <w:rPr>
          <w:rFonts w:ascii="Verdana" w:hAnsi="Verdana"/>
          <w:noProof/>
          <w:sz w:val="20"/>
          <w:lang w:val="es-ES"/>
        </w:rPr>
      </w:pPr>
    </w:p>
    <w:p w:rsidR="00B35DE7" w:rsidRPr="00D84ADA" w:rsidRDefault="00C714AF" w:rsidP="00D84ADA">
      <w:pPr>
        <w:rPr>
          <w:rFonts w:ascii="Verdana" w:hAnsi="Verdana"/>
          <w:b/>
          <w:color w:val="548DD4"/>
          <w:sz w:val="20"/>
        </w:rPr>
      </w:pPr>
      <w:r w:rsidRPr="00D84ADA">
        <w:rPr>
          <w:rFonts w:ascii="Verdana" w:hAnsi="Verdana"/>
          <w:sz w:val="20"/>
        </w:rPr>
        <w:br w:type="page"/>
      </w:r>
      <w:r w:rsidR="001C534D" w:rsidRPr="00D84ADA">
        <w:rPr>
          <w:rFonts w:ascii="Verdana" w:hAnsi="Verdana"/>
          <w:b/>
          <w:color w:val="548DD4"/>
          <w:sz w:val="20"/>
        </w:rPr>
        <w:lastRenderedPageBreak/>
        <w:t xml:space="preserve"> </w:t>
      </w:r>
      <w:r w:rsidR="00B35DE7" w:rsidRPr="00D84ADA">
        <w:rPr>
          <w:rFonts w:ascii="Verdana" w:hAnsi="Verdana"/>
          <w:b/>
          <w:color w:val="548DD4"/>
          <w:sz w:val="20"/>
        </w:rPr>
        <w:t>PROCEDIMIENTO:</w:t>
      </w:r>
    </w:p>
    <w:p w:rsidR="00D84ADA" w:rsidRDefault="007E370C" w:rsidP="00D84ADA">
      <w:pPr>
        <w:pStyle w:val="ARH-Titulo2"/>
      </w:pPr>
      <w:bookmarkStart w:id="1" w:name="_Toc311476162"/>
      <w:r>
        <w:drawing>
          <wp:anchor distT="0" distB="0" distL="114300" distR="114300" simplePos="0" relativeHeight="251659264" behindDoc="0" locked="0" layoutInCell="1" allowOverlap="1">
            <wp:simplePos x="0" y="0"/>
            <wp:positionH relativeFrom="column">
              <wp:posOffset>4048125</wp:posOffset>
            </wp:positionH>
            <wp:positionV relativeFrom="paragraph">
              <wp:posOffset>227330</wp:posOffset>
            </wp:positionV>
            <wp:extent cx="1882140" cy="1549400"/>
            <wp:effectExtent l="0" t="0" r="3810" b="0"/>
            <wp:wrapSquare wrapText="bothSides"/>
            <wp:docPr id="2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9" cstate="print">
                      <a:extLst>
                        <a:ext uri="{28A0092B-C50C-407E-A947-70E740481C1C}">
                          <a14:useLocalDpi xmlns:a14="http://schemas.microsoft.com/office/drawing/2010/main" val="0"/>
                        </a:ext>
                      </a:extLst>
                    </a:blip>
                    <a:srcRect l="15794" t="19109" r="34950" b="30148"/>
                    <a:stretch>
                      <a:fillRect/>
                    </a:stretch>
                  </pic:blipFill>
                  <pic:spPr bwMode="auto">
                    <a:xfrm>
                      <a:off x="0" y="0"/>
                      <a:ext cx="1882140" cy="154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4ADA">
        <w:t>Insertar imagen</w:t>
      </w:r>
      <w:bookmarkEnd w:id="1"/>
    </w:p>
    <w:p w:rsidR="00D84ADA" w:rsidRDefault="00D84ADA" w:rsidP="00D84ADA">
      <w:pPr>
        <w:pStyle w:val="ARH-Normal"/>
        <w:numPr>
          <w:ilvl w:val="0"/>
          <w:numId w:val="14"/>
        </w:numPr>
        <w:ind w:left="714" w:hanging="357"/>
        <w:contextualSpacing/>
      </w:pPr>
      <w:r>
        <w:t>Situar el cursor en el lugar apropiado para colocar la imagen.</w:t>
      </w:r>
    </w:p>
    <w:p w:rsidR="00D84ADA" w:rsidRDefault="00D84ADA" w:rsidP="00D84ADA">
      <w:pPr>
        <w:pStyle w:val="ARH-Normal"/>
        <w:numPr>
          <w:ilvl w:val="0"/>
          <w:numId w:val="14"/>
        </w:numPr>
        <w:ind w:left="714" w:hanging="357"/>
        <w:contextualSpacing/>
      </w:pPr>
      <w:r>
        <w:t xml:space="preserve">Pulsar el botón Imagen del menú </w:t>
      </w:r>
      <w:r w:rsidRPr="00E85EF4">
        <w:rPr>
          <w:b/>
        </w:rPr>
        <w:t>Insertar</w:t>
      </w:r>
      <w:r>
        <w:t xml:space="preserve"> </w:t>
      </w:r>
    </w:p>
    <w:p w:rsidR="00D84ADA" w:rsidRDefault="00D84ADA" w:rsidP="00D84ADA">
      <w:pPr>
        <w:pStyle w:val="ARH-Normal"/>
        <w:numPr>
          <w:ilvl w:val="0"/>
          <w:numId w:val="14"/>
        </w:numPr>
        <w:ind w:left="714" w:hanging="357"/>
        <w:contextualSpacing/>
      </w:pPr>
      <w:r>
        <w:t>Buscar la ubicación y elegir la imagen en el cuadro emergente.</w:t>
      </w:r>
    </w:p>
    <w:p w:rsidR="00D84ADA" w:rsidRPr="00BD164F" w:rsidRDefault="00D84ADA" w:rsidP="00D84ADA">
      <w:pPr>
        <w:pStyle w:val="ARH-Normal"/>
        <w:numPr>
          <w:ilvl w:val="0"/>
          <w:numId w:val="14"/>
        </w:numPr>
        <w:ind w:left="714" w:hanging="357"/>
        <w:contextualSpacing/>
      </w:pPr>
      <w:r>
        <w:t xml:space="preserve">Pulsar sobre </w:t>
      </w:r>
      <w:r w:rsidRPr="00E85EF4">
        <w:rPr>
          <w:b/>
        </w:rPr>
        <w:t>Insertar</w:t>
      </w:r>
    </w:p>
    <w:p w:rsidR="00D84ADA" w:rsidRDefault="00D84ADA" w:rsidP="00B35DE7">
      <w:pPr>
        <w:pStyle w:val="Ttulo5"/>
        <w:rPr>
          <w:rFonts w:ascii="Verdana" w:hAnsi="Verdana"/>
          <w:sz w:val="20"/>
        </w:rPr>
      </w:pPr>
    </w:p>
    <w:p w:rsidR="00B35DE7" w:rsidRPr="00D84ADA" w:rsidRDefault="00B35DE7" w:rsidP="00D84ADA">
      <w:pPr>
        <w:pStyle w:val="ARH-Titulo2"/>
      </w:pPr>
      <w:r w:rsidRPr="00D84ADA">
        <w:t xml:space="preserve">Insertar una imagen prediseñada: </w:t>
      </w:r>
    </w:p>
    <w:p w:rsidR="00B35DE7" w:rsidRPr="00D84ADA" w:rsidRDefault="007E370C" w:rsidP="00B35DE7">
      <w:pPr>
        <w:pStyle w:val="parafonormal"/>
        <w:rPr>
          <w:rFonts w:ascii="Verdana" w:hAnsi="Verdana"/>
          <w:sz w:val="20"/>
        </w:rPr>
      </w:pPr>
      <w:r>
        <w:rPr>
          <w:noProof/>
          <w:lang w:val="es-ES"/>
        </w:rPr>
        <w:drawing>
          <wp:anchor distT="0" distB="0" distL="114300" distR="114300" simplePos="0" relativeHeight="251660288" behindDoc="0" locked="0" layoutInCell="1" allowOverlap="1">
            <wp:simplePos x="0" y="0"/>
            <wp:positionH relativeFrom="column">
              <wp:posOffset>-27305</wp:posOffset>
            </wp:positionH>
            <wp:positionV relativeFrom="paragraph">
              <wp:posOffset>84455</wp:posOffset>
            </wp:positionV>
            <wp:extent cx="970280" cy="2186305"/>
            <wp:effectExtent l="0" t="0" r="1270" b="4445"/>
            <wp:wrapSquare wrapText="bothSides"/>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0280" cy="2186305"/>
                    </a:xfrm>
                    <a:prstGeom prst="rect">
                      <a:avLst/>
                    </a:prstGeom>
                    <a:noFill/>
                    <a:ln>
                      <a:noFill/>
                    </a:ln>
                  </pic:spPr>
                </pic:pic>
              </a:graphicData>
            </a:graphic>
            <wp14:sizeRelH relativeFrom="page">
              <wp14:pctWidth>0</wp14:pctWidth>
            </wp14:sizeRelH>
            <wp14:sizeRelV relativeFrom="page">
              <wp14:pctHeight>0</wp14:pctHeight>
            </wp14:sizeRelV>
          </wp:anchor>
        </w:drawing>
      </w:r>
      <w:r w:rsidR="002229C0" w:rsidRPr="00D84ADA">
        <w:rPr>
          <w:rFonts w:ascii="Verdana" w:hAnsi="Verdana"/>
          <w:i/>
          <w:sz w:val="20"/>
        </w:rPr>
        <w:t xml:space="preserve">Menú </w:t>
      </w:r>
      <w:r w:rsidR="00B35DE7" w:rsidRPr="00D84ADA">
        <w:rPr>
          <w:rFonts w:ascii="Verdana" w:hAnsi="Verdana"/>
          <w:i/>
          <w:sz w:val="20"/>
        </w:rPr>
        <w:t>Insertar, Imágenes prediseñadas...</w:t>
      </w:r>
      <w:r w:rsidR="00B35DE7" w:rsidRPr="00D84ADA">
        <w:rPr>
          <w:rFonts w:ascii="Verdana" w:hAnsi="Verdana"/>
          <w:b/>
          <w:i/>
          <w:sz w:val="20"/>
        </w:rPr>
        <w:t xml:space="preserve"> </w:t>
      </w:r>
      <w:r w:rsidR="002229C0" w:rsidRPr="00D84ADA">
        <w:rPr>
          <w:rFonts w:ascii="Verdana" w:hAnsi="Verdana"/>
          <w:sz w:val="20"/>
        </w:rPr>
        <w:t>En</w:t>
      </w:r>
      <w:r w:rsidR="002229C0" w:rsidRPr="00D84ADA">
        <w:rPr>
          <w:rFonts w:ascii="Verdana" w:hAnsi="Verdana"/>
          <w:b/>
          <w:i/>
          <w:sz w:val="20"/>
        </w:rPr>
        <w:t xml:space="preserve"> </w:t>
      </w:r>
      <w:r w:rsidR="002229C0" w:rsidRPr="00D84ADA">
        <w:rPr>
          <w:rFonts w:ascii="Verdana" w:hAnsi="Verdana"/>
          <w:sz w:val="20"/>
        </w:rPr>
        <w:t>la f</w:t>
      </w:r>
      <w:r w:rsidR="00B35DE7" w:rsidRPr="00D84ADA">
        <w:rPr>
          <w:rFonts w:ascii="Verdana" w:hAnsi="Verdana"/>
          <w:sz w:val="20"/>
        </w:rPr>
        <w:t xml:space="preserve">icha </w:t>
      </w:r>
      <w:r w:rsidR="002229C0" w:rsidRPr="00D84ADA">
        <w:rPr>
          <w:rFonts w:ascii="Verdana" w:hAnsi="Verdana"/>
          <w:sz w:val="20"/>
        </w:rPr>
        <w:t>lateral derecha</w:t>
      </w:r>
      <w:r w:rsidR="00B35DE7" w:rsidRPr="00D84ADA">
        <w:rPr>
          <w:rFonts w:ascii="Verdana" w:hAnsi="Verdana"/>
          <w:sz w:val="20"/>
        </w:rPr>
        <w:t>,</w:t>
      </w:r>
      <w:r w:rsidR="002229C0" w:rsidRPr="00D84ADA">
        <w:rPr>
          <w:rFonts w:ascii="Verdana" w:hAnsi="Verdana"/>
          <w:sz w:val="20"/>
        </w:rPr>
        <w:t xml:space="preserve"> en el cuadro </w:t>
      </w:r>
      <w:r w:rsidR="002229C0" w:rsidRPr="00D84ADA">
        <w:rPr>
          <w:rFonts w:ascii="Verdana" w:hAnsi="Verdana"/>
          <w:i/>
          <w:sz w:val="20"/>
        </w:rPr>
        <w:t>Buscar</w:t>
      </w:r>
      <w:r w:rsidR="002229C0" w:rsidRPr="00D84ADA">
        <w:rPr>
          <w:rFonts w:ascii="Verdana" w:hAnsi="Verdana"/>
          <w:sz w:val="20"/>
        </w:rPr>
        <w:t>, escribir las palabras clave (risa, alegría, sonrisa, tristeza, caritas, emoticon)</w:t>
      </w:r>
      <w:r w:rsidR="00B35DE7" w:rsidRPr="00D84ADA">
        <w:rPr>
          <w:rFonts w:ascii="Verdana" w:hAnsi="Verdana"/>
          <w:sz w:val="20"/>
        </w:rPr>
        <w:t xml:space="preserve">. </w:t>
      </w:r>
      <w:r w:rsidR="002229C0" w:rsidRPr="00D84ADA">
        <w:rPr>
          <w:rFonts w:ascii="Verdana" w:hAnsi="Verdana"/>
          <w:sz w:val="20"/>
        </w:rPr>
        <w:t>Cuando encuentres la apropiada h</w:t>
      </w:r>
      <w:r w:rsidR="00B35DE7" w:rsidRPr="00D84ADA">
        <w:rPr>
          <w:rFonts w:ascii="Verdana" w:hAnsi="Verdana"/>
          <w:sz w:val="20"/>
        </w:rPr>
        <w:t>az clic sobre la imagen a insertar.</w:t>
      </w:r>
    </w:p>
    <w:p w:rsidR="00B35DE7" w:rsidRPr="00D84ADA" w:rsidRDefault="00B35DE7" w:rsidP="00D84ADA">
      <w:pPr>
        <w:pStyle w:val="ARH-Titulo2"/>
      </w:pPr>
      <w:r w:rsidRPr="00D84ADA">
        <w:t>Cambiar el tamaño de la imagen:</w:t>
      </w:r>
    </w:p>
    <w:p w:rsidR="00B35DE7" w:rsidRPr="00D84ADA" w:rsidRDefault="007E370C" w:rsidP="00D84ADA">
      <w:pPr>
        <w:pStyle w:val="Ttulo5"/>
        <w:jc w:val="center"/>
        <w:rPr>
          <w:rFonts w:ascii="Verdana" w:hAnsi="Verdana"/>
          <w:b w:val="0"/>
          <w:i w:val="0"/>
          <w:sz w:val="20"/>
          <w:u w:val="none"/>
        </w:rPr>
      </w:pPr>
      <w:r w:rsidRPr="00D84ADA">
        <w:rPr>
          <w:rFonts w:ascii="Verdana" w:hAnsi="Verdana"/>
          <w:b w:val="0"/>
          <w:i w:val="0"/>
          <w:noProof/>
          <w:sz w:val="20"/>
          <w:u w:val="none"/>
        </w:rPr>
        <w:drawing>
          <wp:inline distT="0" distB="0" distL="0" distR="0">
            <wp:extent cx="4961255" cy="1605280"/>
            <wp:effectExtent l="0" t="0" r="0" b="0"/>
            <wp:docPr id="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1">
                      <a:extLst>
                        <a:ext uri="{28A0092B-C50C-407E-A947-70E740481C1C}">
                          <a14:useLocalDpi xmlns:a14="http://schemas.microsoft.com/office/drawing/2010/main" val="0"/>
                        </a:ext>
                      </a:extLst>
                    </a:blip>
                    <a:srcRect l="11281" t="39536" r="33501" b="33432"/>
                    <a:stretch>
                      <a:fillRect/>
                    </a:stretch>
                  </pic:blipFill>
                  <pic:spPr bwMode="auto">
                    <a:xfrm>
                      <a:off x="0" y="0"/>
                      <a:ext cx="4961255" cy="1605280"/>
                    </a:xfrm>
                    <a:prstGeom prst="rect">
                      <a:avLst/>
                    </a:prstGeom>
                    <a:noFill/>
                    <a:ln>
                      <a:noFill/>
                    </a:ln>
                  </pic:spPr>
                </pic:pic>
              </a:graphicData>
            </a:graphic>
          </wp:inline>
        </w:drawing>
      </w:r>
    </w:p>
    <w:p w:rsidR="00B35DE7" w:rsidRPr="00EB3407" w:rsidRDefault="00B35DE7" w:rsidP="00EB3407">
      <w:pPr>
        <w:pStyle w:val="ARH-Titulo2"/>
      </w:pPr>
      <w:r w:rsidRPr="00EB3407">
        <w:t xml:space="preserve">Copiar y pegar: </w:t>
      </w:r>
    </w:p>
    <w:p w:rsidR="00B35DE7" w:rsidRPr="00D84ADA" w:rsidRDefault="00B35DE7" w:rsidP="00B35DE7">
      <w:pPr>
        <w:pStyle w:val="parafonormal"/>
        <w:rPr>
          <w:rFonts w:ascii="Verdana" w:hAnsi="Verdana"/>
          <w:sz w:val="20"/>
        </w:rPr>
      </w:pPr>
      <w:r w:rsidRPr="00D84ADA">
        <w:rPr>
          <w:rFonts w:ascii="Verdana" w:hAnsi="Verdana"/>
          <w:sz w:val="20"/>
        </w:rPr>
        <w:t xml:space="preserve">Selecciona la imagen haciendo clic sobre ella. Haz clic en el botón </w:t>
      </w:r>
      <w:r w:rsidRPr="00D84ADA">
        <w:rPr>
          <w:rFonts w:ascii="Verdana" w:hAnsi="Verdana"/>
          <w:i/>
          <w:sz w:val="20"/>
        </w:rPr>
        <w:t>Copiar</w:t>
      </w:r>
      <w:r w:rsidRPr="00D84ADA">
        <w:rPr>
          <w:rFonts w:ascii="Verdana" w:hAnsi="Verdana"/>
          <w:sz w:val="20"/>
        </w:rPr>
        <w:t xml:space="preserve"> y, a continuación, en el documento (de forma que vuelva a verse el cursor). Luego, haz clic en </w:t>
      </w:r>
      <w:r w:rsidRPr="00D84ADA">
        <w:rPr>
          <w:rFonts w:ascii="Verdana" w:hAnsi="Verdana"/>
          <w:i/>
          <w:sz w:val="20"/>
        </w:rPr>
        <w:t>Pegar</w:t>
      </w:r>
      <w:r w:rsidRPr="00D84ADA">
        <w:rPr>
          <w:rFonts w:ascii="Verdana" w:hAnsi="Verdana"/>
          <w:sz w:val="20"/>
        </w:rPr>
        <w:t>.</w:t>
      </w:r>
      <w:r w:rsidR="002229C0" w:rsidRPr="00D84ADA">
        <w:rPr>
          <w:rFonts w:ascii="Verdana" w:hAnsi="Verdana"/>
          <w:sz w:val="20"/>
        </w:rPr>
        <w:t xml:space="preserve"> </w:t>
      </w:r>
    </w:p>
    <w:p w:rsidR="002229C0" w:rsidRDefault="002229C0" w:rsidP="00B35DE7">
      <w:pPr>
        <w:pStyle w:val="parafonormal"/>
        <w:rPr>
          <w:rFonts w:ascii="Verdana" w:hAnsi="Verdana"/>
          <w:b/>
          <w:sz w:val="20"/>
        </w:rPr>
      </w:pPr>
      <w:r w:rsidRPr="00D84ADA">
        <w:rPr>
          <w:rFonts w:ascii="Verdana" w:hAnsi="Verdana"/>
          <w:sz w:val="20"/>
        </w:rPr>
        <w:t xml:space="preserve">Recuerda que también puedes utilizar el teclado: </w:t>
      </w:r>
      <w:r w:rsidRPr="00D84ADA">
        <w:rPr>
          <w:rFonts w:ascii="Verdana" w:hAnsi="Verdana"/>
          <w:b/>
          <w:sz w:val="20"/>
        </w:rPr>
        <w:t>Ctrl + C = Copiar; Ctrl + V = Pegar</w:t>
      </w:r>
    </w:p>
    <w:p w:rsidR="00D84ADA" w:rsidRPr="00D84ADA" w:rsidRDefault="00D84ADA" w:rsidP="00B35DE7">
      <w:pPr>
        <w:pStyle w:val="parafonormal"/>
        <w:rPr>
          <w:rFonts w:ascii="Verdana" w:hAnsi="Verdana"/>
          <w:sz w:val="20"/>
        </w:rPr>
      </w:pPr>
    </w:p>
    <w:p w:rsidR="00B35DE7" w:rsidRPr="00EB3407" w:rsidRDefault="007E370C" w:rsidP="00EB3407">
      <w:pPr>
        <w:pStyle w:val="ARH-Titulo2"/>
      </w:pPr>
      <w:r w:rsidRPr="00EB3407">
        <mc:AlternateContent>
          <mc:Choice Requires="wpg">
            <w:drawing>
              <wp:anchor distT="0" distB="0" distL="114300" distR="114300" simplePos="0" relativeHeight="251658240" behindDoc="0" locked="0" layoutInCell="1" allowOverlap="1">
                <wp:simplePos x="0" y="0"/>
                <wp:positionH relativeFrom="column">
                  <wp:posOffset>4517390</wp:posOffset>
                </wp:positionH>
                <wp:positionV relativeFrom="paragraph">
                  <wp:posOffset>93980</wp:posOffset>
                </wp:positionV>
                <wp:extent cx="1412875" cy="1527810"/>
                <wp:effectExtent l="7620" t="0" r="0" b="2540"/>
                <wp:wrapSquare wrapText="bothSides"/>
                <wp:docPr id="10" name="16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2875" cy="1527810"/>
                          <a:chOff x="0" y="0"/>
                          <a:chExt cx="15217" cy="17264"/>
                        </a:xfrm>
                      </wpg:grpSpPr>
                      <pic:pic xmlns:pic="http://schemas.openxmlformats.org/drawingml/2006/picture">
                        <pic:nvPicPr>
                          <pic:cNvPr id="11" name="Imagen 80"/>
                          <pic:cNvPicPr>
                            <a:picLocks noChangeAspect="1"/>
                          </pic:cNvPicPr>
                        </pic:nvPicPr>
                        <pic:blipFill>
                          <a:blip r:embed="rId12">
                            <a:clrChange>
                              <a:clrFrom>
                                <a:srgbClr val="FF7878"/>
                              </a:clrFrom>
                              <a:clrTo>
                                <a:srgbClr val="FF7878">
                                  <a:alpha val="0"/>
                                </a:srgbClr>
                              </a:clrTo>
                            </a:clrChange>
                            <a:extLst>
                              <a:ext uri="{28A0092B-C50C-407E-A947-70E740481C1C}">
                                <a14:useLocalDpi xmlns:a14="http://schemas.microsoft.com/office/drawing/2010/main" val="0"/>
                              </a:ext>
                            </a:extLst>
                          </a:blip>
                          <a:srcRect l="46198" t="29938" r="45142" b="53716"/>
                          <a:stretch>
                            <a:fillRect/>
                          </a:stretch>
                        </pic:blipFill>
                        <pic:spPr bwMode="auto">
                          <a:xfrm>
                            <a:off x="3753" y="0"/>
                            <a:ext cx="11464" cy="17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Imagen 58"/>
                          <pic:cNvPicPr>
                            <a:picLocks noChangeAspect="1"/>
                          </pic:cNvPicPr>
                        </pic:nvPicPr>
                        <pic:blipFill>
                          <a:blip r:embed="rId12">
                            <a:clrChange>
                              <a:clrFrom>
                                <a:srgbClr val="FF7878"/>
                              </a:clrFrom>
                              <a:clrTo>
                                <a:srgbClr val="FF7878">
                                  <a:alpha val="0"/>
                                </a:srgbClr>
                              </a:clrTo>
                            </a:clrChange>
                            <a:extLst>
                              <a:ext uri="{28A0092B-C50C-407E-A947-70E740481C1C}">
                                <a14:useLocalDpi xmlns:a14="http://schemas.microsoft.com/office/drawing/2010/main" val="0"/>
                              </a:ext>
                            </a:extLst>
                          </a:blip>
                          <a:srcRect l="51830" t="42221" r="45859" b="54617"/>
                          <a:stretch>
                            <a:fillRect/>
                          </a:stretch>
                        </pic:blipFill>
                        <pic:spPr bwMode="auto">
                          <a:xfrm>
                            <a:off x="0" y="2593"/>
                            <a:ext cx="3753" cy="4162"/>
                          </a:xfrm>
                          <a:prstGeom prst="rect">
                            <a:avLst/>
                          </a:prstGeom>
                          <a:noFill/>
                          <a:ln w="9525">
                            <a:solidFill>
                              <a:srgbClr val="4F81BD"/>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1FC6346E" id="164 Grupo" o:spid="_x0000_s1026" style="position:absolute;margin-left:355.7pt;margin-top:7.4pt;width:111.25pt;height:120.3pt;z-index:251658240;mso-width-relative:margin;mso-height-relative:margin" coordsize="15217,1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">
                <v:shape id="Imagen 80" o:spid="_x0000_s1027" type="#_x0000_t75" style="position:absolute;left:3753;width:11464;height:17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L6AO/AAAA2wAAAA8AAABkcnMvZG93bnJldi54bWxET82KwjAQvi/4DmEWvCw2rQeRaiqLWFA8&#10;WX2AsZltyzaT0qRa394Igrf5+H5nvRlNK27Uu8aygiSKQRCXVjdcKbic89kShPPIGlvLpOBBDjbZ&#10;5GuNqbZ3PtGt8JUIIexSVFB736VSurImgy6yHXHg/mxv0AfYV1L3eA/hppXzOF5Igw2Hhho72tZU&#10;/heDUbA9nor8mOzG3LXD8OOvi8NDo1LT7/F3BcLT6D/it3uvw/wEXr+EA2T2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y+gDvwAAANsAAAAPAAAAAAAAAAAAAAAAAJ8CAABk&#10;cnMvZG93bnJldi54bWxQSwUGAAAAAAQABAD3AAAAiwMAAAAA&#10;">
                  <v:imagedata r:id="rId13" o:title="" croptop="19620f" cropbottom="35203f" cropleft="30276f" cropright="29584f" chromakey="#ff7878"/>
                  <v:path arrowok="t"/>
                </v:shape>
                <v:shape id="Imagen 58" o:spid="_x0000_s1028" type="#_x0000_t75" style="position:absolute;top:2593;width:3753;height:4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8hdzEAAAA2wAAAA8AAABkcnMvZG93bnJldi54bWxET0tLAzEQvhf8D2EEL6XNtqDItumiRaWn&#10;YltpPY6bcR9uJkuS7m799UYQvM3H95xlNphGdOR8ZVnBbJqAIM6trrhQ8HZ4ntyD8AFZY2OZFFzI&#10;Q7a6Gi0x1bbnHXX7UIgYwj5FBWUIbSqlz0sy6Ke2JY7cp3UGQ4SukNphH8NNI+dJcicNVhwbSmxp&#10;XVL+tT8bBbV1x6eP72330r/yYfxet6fH5Fapm+vhYQEi0BD+xX/ujY7z5/D7SzxAr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98hdzEAAAA2wAAAA8AAAAAAAAAAAAAAAAA&#10;nwIAAGRycy9kb3ducmV2LnhtbFBLBQYAAAAABAAEAPcAAACQAwAAAAA=&#10;" stroked="t" strokecolor="#4f81bd">
                  <v:imagedata r:id="rId13" o:title="" croptop="27670f" cropbottom="35794f" cropleft="33967f" cropright="30054f" chromakey="#ff7878"/>
                  <v:path arrowok="t"/>
                </v:shape>
                <w10:wrap type="square"/>
              </v:group>
            </w:pict>
          </mc:Fallback>
        </mc:AlternateContent>
      </w:r>
      <w:r w:rsidR="00B35DE7" w:rsidRPr="00EB3407">
        <w:t>Mover la imagen:</w:t>
      </w:r>
    </w:p>
    <w:p w:rsidR="00B35DE7" w:rsidRPr="00D84ADA" w:rsidRDefault="00B35DE7" w:rsidP="00B35DE7">
      <w:pPr>
        <w:pStyle w:val="parafonormal"/>
        <w:tabs>
          <w:tab w:val="left" w:pos="720"/>
        </w:tabs>
        <w:rPr>
          <w:rFonts w:ascii="Verdana" w:hAnsi="Verdana"/>
          <w:sz w:val="20"/>
        </w:rPr>
      </w:pPr>
      <w:r w:rsidRPr="00D84ADA">
        <w:rPr>
          <w:rFonts w:ascii="Verdana" w:hAnsi="Verdana"/>
          <w:sz w:val="20"/>
        </w:rPr>
        <w:t>Haz clic en ella y</w:t>
      </w:r>
      <w:r w:rsidR="002229C0" w:rsidRPr="00D84ADA">
        <w:rPr>
          <w:rFonts w:ascii="Verdana" w:hAnsi="Verdana"/>
          <w:sz w:val="20"/>
        </w:rPr>
        <w:t xml:space="preserve"> sin soltar el botón </w:t>
      </w:r>
      <w:r w:rsidRPr="00D84ADA">
        <w:rPr>
          <w:rFonts w:ascii="Verdana" w:hAnsi="Verdana"/>
          <w:sz w:val="20"/>
        </w:rPr>
        <w:t xml:space="preserve"> arrastra el ratón hasta el lugar en que quieras situar la imagen; luego, suéltalo.</w:t>
      </w:r>
    </w:p>
    <w:p w:rsidR="00561BB6" w:rsidRPr="00D84ADA" w:rsidRDefault="00B35DE7" w:rsidP="002229C0">
      <w:pPr>
        <w:pStyle w:val="parafonormal"/>
        <w:tabs>
          <w:tab w:val="left" w:pos="720"/>
        </w:tabs>
        <w:rPr>
          <w:rFonts w:ascii="Verdana" w:hAnsi="Verdana"/>
          <w:sz w:val="20"/>
        </w:rPr>
      </w:pPr>
      <w:r w:rsidRPr="00D84ADA">
        <w:rPr>
          <w:rFonts w:ascii="Verdana" w:hAnsi="Verdana"/>
          <w:sz w:val="20"/>
        </w:rPr>
        <w:t xml:space="preserve">Para conseguir mayor precisión, </w:t>
      </w:r>
      <w:r w:rsidR="002229C0" w:rsidRPr="00D84ADA">
        <w:rPr>
          <w:rFonts w:ascii="Verdana" w:hAnsi="Verdana"/>
          <w:sz w:val="20"/>
        </w:rPr>
        <w:t>selecciona</w:t>
      </w:r>
      <w:r w:rsidRPr="00D84ADA">
        <w:rPr>
          <w:rFonts w:ascii="Verdana" w:hAnsi="Verdana"/>
          <w:sz w:val="20"/>
        </w:rPr>
        <w:t xml:space="preserve"> la imagen </w:t>
      </w:r>
      <w:r w:rsidR="002229C0" w:rsidRPr="00D84ADA">
        <w:rPr>
          <w:rFonts w:ascii="Verdana" w:hAnsi="Verdana"/>
          <w:sz w:val="20"/>
        </w:rPr>
        <w:t xml:space="preserve">y usa las flechas de navegación que hay en el teclado. </w:t>
      </w:r>
    </w:p>
    <w:p w:rsidR="00D84ADA" w:rsidRDefault="00D84ADA" w:rsidP="002229C0">
      <w:pPr>
        <w:pStyle w:val="parafonormal"/>
        <w:tabs>
          <w:tab w:val="left" w:pos="720"/>
        </w:tabs>
        <w:rPr>
          <w:rFonts w:ascii="Verdana" w:hAnsi="Verdana"/>
          <w:sz w:val="20"/>
        </w:rPr>
      </w:pPr>
    </w:p>
    <w:p w:rsidR="00D84ADA" w:rsidRDefault="00D84ADA" w:rsidP="002229C0">
      <w:pPr>
        <w:pStyle w:val="parafonormal"/>
        <w:tabs>
          <w:tab w:val="left" w:pos="720"/>
        </w:tabs>
        <w:rPr>
          <w:rFonts w:ascii="Verdana" w:hAnsi="Verdana"/>
          <w:sz w:val="20"/>
        </w:rPr>
      </w:pPr>
    </w:p>
    <w:p w:rsidR="00D84ADA" w:rsidRDefault="00D84ADA" w:rsidP="002229C0">
      <w:pPr>
        <w:pStyle w:val="parafonormal"/>
        <w:tabs>
          <w:tab w:val="left" w:pos="720"/>
        </w:tabs>
        <w:rPr>
          <w:rFonts w:ascii="Verdana" w:hAnsi="Verdana"/>
          <w:sz w:val="20"/>
        </w:rPr>
      </w:pPr>
    </w:p>
    <w:p w:rsidR="00EB3407" w:rsidRDefault="00EB3407" w:rsidP="00EB3407">
      <w:pPr>
        <w:pStyle w:val="ARH-Titulo2"/>
      </w:pPr>
      <w:bookmarkStart w:id="2" w:name="_Toc311476167"/>
      <w:r>
        <w:lastRenderedPageBreak/>
        <w:t>Recortar la imagen</w:t>
      </w:r>
      <w:bookmarkEnd w:id="2"/>
    </w:p>
    <w:p w:rsidR="00EB3407" w:rsidRPr="00EB3407" w:rsidRDefault="00EB3407" w:rsidP="00EB3407">
      <w:pPr>
        <w:pStyle w:val="ARH-Normal"/>
        <w:rPr>
          <w:rFonts w:ascii="Verdana" w:hAnsi="Verdana"/>
          <w:sz w:val="20"/>
          <w:szCs w:val="20"/>
        </w:rPr>
      </w:pPr>
      <w:r w:rsidRPr="00EB3407">
        <w:rPr>
          <w:rFonts w:ascii="Verdana" w:hAnsi="Verdana"/>
          <w:sz w:val="20"/>
          <w:szCs w:val="20"/>
        </w:rPr>
        <w:t>En ocasiones es preciso  reducir el tamaño de una imagen a base de recortar partes del exterior que no son necesarias. Procedimiento:</w:t>
      </w:r>
    </w:p>
    <w:p w:rsidR="00EB3407" w:rsidRPr="00EB3407" w:rsidRDefault="00EB3407" w:rsidP="00EB3407">
      <w:pPr>
        <w:pStyle w:val="ARH-Normal"/>
        <w:numPr>
          <w:ilvl w:val="0"/>
          <w:numId w:val="17"/>
        </w:numPr>
        <w:spacing w:after="120"/>
        <w:ind w:left="714" w:hanging="357"/>
        <w:contextualSpacing/>
        <w:rPr>
          <w:rFonts w:ascii="Verdana" w:hAnsi="Verdana"/>
          <w:sz w:val="20"/>
          <w:szCs w:val="20"/>
        </w:rPr>
      </w:pPr>
      <w:r w:rsidRPr="00EB3407">
        <w:rPr>
          <w:rFonts w:ascii="Verdana" w:hAnsi="Verdana"/>
          <w:sz w:val="20"/>
          <w:szCs w:val="20"/>
        </w:rPr>
        <w:t>Seleccionar la imagen</w:t>
      </w:r>
    </w:p>
    <w:p w:rsidR="00EB3407" w:rsidRPr="00EB3407" w:rsidRDefault="007E370C" w:rsidP="00EB3407">
      <w:pPr>
        <w:pStyle w:val="ARH-Normal"/>
        <w:numPr>
          <w:ilvl w:val="0"/>
          <w:numId w:val="17"/>
        </w:numPr>
        <w:spacing w:after="120"/>
        <w:ind w:left="714" w:hanging="357"/>
        <w:rPr>
          <w:rFonts w:ascii="Verdana" w:hAnsi="Verdana"/>
          <w:sz w:val="20"/>
          <w:szCs w:val="20"/>
        </w:rPr>
      </w:pPr>
      <w:r w:rsidRPr="00EB3407">
        <w:rPr>
          <w:rFonts w:ascii="Verdana" w:hAnsi="Verdana"/>
          <w:sz w:val="20"/>
          <w:szCs w:val="20"/>
        </w:rPr>
        <mc:AlternateContent>
          <mc:Choice Requires="wpg">
            <w:drawing>
              <wp:anchor distT="0" distB="0" distL="114300" distR="114300" simplePos="0" relativeHeight="251661312" behindDoc="0" locked="0" layoutInCell="1" allowOverlap="1">
                <wp:simplePos x="0" y="0"/>
                <wp:positionH relativeFrom="margin">
                  <wp:posOffset>4266565</wp:posOffset>
                </wp:positionH>
                <wp:positionV relativeFrom="margin">
                  <wp:posOffset>942975</wp:posOffset>
                </wp:positionV>
                <wp:extent cx="1663700" cy="1279525"/>
                <wp:effectExtent l="0" t="0" r="0" b="0"/>
                <wp:wrapSquare wrapText="bothSides"/>
                <wp:docPr id="91" name="9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3700" cy="1279525"/>
                          <a:chOff x="0" y="0"/>
                          <a:chExt cx="2495550" cy="1971675"/>
                        </a:xfrm>
                      </wpg:grpSpPr>
                      <pic:pic xmlns:pic="http://schemas.openxmlformats.org/drawingml/2006/picture">
                        <pic:nvPicPr>
                          <pic:cNvPr id="83" name="Imagen 83"/>
                          <pic:cNvPicPr>
                            <a:picLocks noChangeAspect="1"/>
                          </pic:cNvPicPr>
                        </pic:nvPicPr>
                        <pic:blipFill rotWithShape="1">
                          <a:blip r:embed="rId14">
                            <a:extLst>
                              <a:ext uri="{28A0092B-C50C-407E-A947-70E740481C1C}">
                                <a14:useLocalDpi xmlns:a14="http://schemas.microsoft.com/office/drawing/2010/main" val="0"/>
                              </a:ext>
                            </a:extLst>
                          </a:blip>
                          <a:srcRect l="26519" t="27015" r="67221" b="63906"/>
                          <a:stretch/>
                        </pic:blipFill>
                        <pic:spPr bwMode="auto">
                          <a:xfrm>
                            <a:off x="0" y="0"/>
                            <a:ext cx="1095375" cy="1228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 name="Imagen 82"/>
                          <pic:cNvPicPr>
                            <a:picLocks noChangeAspect="1"/>
                          </pic:cNvPicPr>
                        </pic:nvPicPr>
                        <pic:blipFill rotWithShape="1">
                          <a:blip r:embed="rId15" cstate="print">
                            <a:extLst>
                              <a:ext uri="{28A0092B-C50C-407E-A947-70E740481C1C}">
                                <a14:useLocalDpi xmlns:a14="http://schemas.microsoft.com/office/drawing/2010/main" val="0"/>
                              </a:ext>
                            </a:extLst>
                          </a:blip>
                          <a:srcRect l="26156" t="26327" r="24590" b="19108"/>
                          <a:stretch/>
                        </pic:blipFill>
                        <pic:spPr bwMode="auto">
                          <a:xfrm>
                            <a:off x="514350" y="276225"/>
                            <a:ext cx="1981200" cy="1695450"/>
                          </a:xfrm>
                          <a:prstGeom prst="rect">
                            <a:avLst/>
                          </a:prstGeom>
                          <a:ln>
                            <a:noFill/>
                          </a:ln>
                          <a:extLst>
                            <a:ext uri="{53640926-AAD7-44D8-BBD7-CCE9431645EC}">
                              <a14:shadowObscured xmlns:a14="http://schemas.microsoft.com/office/drawing/2010/main"/>
                            </a:ext>
                          </a:extLst>
                        </pic:spPr>
                      </pic:pic>
                      <wps:wsp>
                        <wps:cNvPr id="89" name="89 Llamada rectangular redondeada"/>
                        <wps:cNvSpPr/>
                        <wps:spPr>
                          <a:xfrm rot="5400000">
                            <a:off x="419100" y="257175"/>
                            <a:ext cx="413385" cy="301902"/>
                          </a:xfrm>
                          <a:prstGeom prst="wedgeRoundRectCallout">
                            <a:avLst>
                              <a:gd name="adj1" fmla="val -35410"/>
                              <a:gd name="adj2" fmla="val 110061"/>
                              <a:gd name="adj3" fmla="val 1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407" w:rsidRDefault="00EB3407" w:rsidP="00EB34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91 Grupo" o:spid="_x0000_s1026" style="position:absolute;left:0;text-align:left;margin-left:335.95pt;margin-top:74.25pt;width:131pt;height:100.75pt;z-index:251661312;mso-position-horizontal-relative:margin;mso-position-vertical-relative:margin" coordsize="24955,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">
                <v:shape id="Imagen 83" o:spid="_x0000_s1027" type="#_x0000_t75" style="position:absolute;width:10953;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De9/GAAAA2wAAAA8AAABkcnMvZG93bnJldi54bWxEj19rwkAQxN8Lfodjhb7ViwoiqaeUlorQ&#10;vtT+Ed+2uTVJze3F3BpjP70nFPo4zMxvmNmic5VqqQmlZwPDQQKKOPO25NzAx/vz3RRUEGSLlWcy&#10;cKYAi3nvZoap9Sd+o3YtuYoQDikaKETqVOuQFeQwDHxNHL2dbxxKlE2ubYOnCHeVHiXJRDssOS4U&#10;WNNjQdl+fXQGnkavh68lb3efv9X3z2TzIi2LNea23z3cgxLq5D/8115ZA9MxXL/EH6D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wN738YAAADbAAAADwAAAAAAAAAAAAAA&#10;AACfAgAAZHJzL2Rvd25yZXYueG1sUEsFBgAAAAAEAAQA9wAAAJIDAAAAAA==&#10;">
                  <v:imagedata r:id="rId16" o:title="" croptop="17705f" cropbottom="41881f" cropleft="17379f" cropright="44054f"/>
                  <v:path arrowok="t"/>
                </v:shape>
                <v:shape id="Imagen 82" o:spid="_x0000_s1028" type="#_x0000_t75" style="position:absolute;left:5143;top:2762;width:19812;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yezjAAAAA2wAAAA8AAABkcnMvZG93bnJldi54bWxEj80KwjAQhO+C7xBW8KZpPYhUo4jgH3rx&#10;5wHWZm2LzaY0UatPbwTB4zAz3zCTWWNK8aDaFZYVxP0IBHFqdcGZgvNp2RuBcB5ZY2mZFLzIwWza&#10;bk0w0fbJB3ocfSYChF2CCnLvq0RKl+Zk0PVtRRy8q60N+iDrTOoanwFuSjmIoqE0WHBYyLGiRU7p&#10;7Xg3CvT2slrMz6v9+vZex3JXLLVvYqW6nWY+BuGp8f/wr73RCkYD+H4JP0BO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J7OMAAAADbAAAADwAAAAAAAAAAAAAAAACfAgAA&#10;ZHJzL2Rvd25yZXYueG1sUEsFBgAAAAAEAAQA9wAAAIwDAAAAAA==&#10;">
                  <v:imagedata r:id="rId17" o:title="" croptop="17254f" cropbottom="12523f" cropleft="17142f" cropright="16115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89 Llamada rectangular redondeada" o:spid="_x0000_s1029" type="#_x0000_t62" style="position:absolute;left:4191;top:2571;width:4134;height:30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B78QA&#10;AADbAAAADwAAAGRycy9kb3ducmV2LnhtbESPQWsCMRSE74X+h/AEbzWxFNGtUYrQUtQKrj30+Ni8&#10;bpZuXtZNXNd/b4SCx2FmvmHmy97VoqM2VJ41jEcKBHHhTcWlhu/D+9MURIjIBmvPpOFCAZaLx4c5&#10;ZsafeU9dHkuRIBwy1GBjbDIpQ2HJYRj5hjh5v751GJNsS2laPCe4q+WzUhPpsOK0YLGhlaXiLz+5&#10;RPlSard52c+Om+1H0ax/Vkfb5VoPB/3bK4hIfbyH/9ufRsN0Brcv6Q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lQe/EAAAA2wAAAA8AAAAAAAAAAAAAAAAAmAIAAGRycy9k&#10;b3ducmV2LnhtbFBLBQYAAAAABAAEAPUAAACJAwAAAAA=&#10;" adj="3151,34573" filled="f" strokecolor="red" strokeweight="1.5pt">
                  <v:textbox>
                    <w:txbxContent>
                      <w:p w:rsidR="00EB3407" w:rsidRDefault="00EB3407" w:rsidP="00EB3407">
                        <w:pPr>
                          <w:jc w:val="center"/>
                        </w:pPr>
                      </w:p>
                    </w:txbxContent>
                  </v:textbox>
                </v:shape>
                <w10:wrap type="square" anchorx="margin" anchory="margin"/>
              </v:group>
            </w:pict>
          </mc:Fallback>
        </mc:AlternateContent>
      </w:r>
      <w:r w:rsidR="00EB3407" w:rsidRPr="00EB3407">
        <w:rPr>
          <w:rFonts w:ascii="Verdana" w:hAnsi="Verdana"/>
          <w:sz w:val="20"/>
          <w:szCs w:val="20"/>
        </w:rPr>
        <w:t>Pulsar sobre el botón Recortar</w:t>
      </w:r>
      <w:r w:rsidRPr="00EB3407">
        <w:rPr>
          <w:rFonts w:ascii="Verdana" w:hAnsi="Verdana"/>
          <w:sz w:val="20"/>
          <w:szCs w:val="20"/>
        </w:rPr>
        <w:drawing>
          <wp:inline distT="0" distB="0" distL="0" distR="0">
            <wp:extent cx="194310" cy="292100"/>
            <wp:effectExtent l="19050" t="19050" r="15240" b="12700"/>
            <wp:docPr id="7"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8">
                      <a:extLst>
                        <a:ext uri="{28A0092B-C50C-407E-A947-70E740481C1C}">
                          <a14:useLocalDpi xmlns:a14="http://schemas.microsoft.com/office/drawing/2010/main" val="0"/>
                        </a:ext>
                      </a:extLst>
                    </a:blip>
                    <a:srcRect l="80675" t="4459" r="15758" b="88748"/>
                    <a:stretch>
                      <a:fillRect/>
                    </a:stretch>
                  </pic:blipFill>
                  <pic:spPr bwMode="auto">
                    <a:xfrm>
                      <a:off x="0" y="0"/>
                      <a:ext cx="194310" cy="292100"/>
                    </a:xfrm>
                    <a:prstGeom prst="rect">
                      <a:avLst/>
                    </a:prstGeom>
                    <a:noFill/>
                    <a:ln w="9525" cmpd="sng">
                      <a:solidFill>
                        <a:srgbClr val="4F81BD"/>
                      </a:solidFill>
                      <a:miter lim="800000"/>
                      <a:headEnd/>
                      <a:tailEnd/>
                    </a:ln>
                    <a:effectLst/>
                  </pic:spPr>
                </pic:pic>
              </a:graphicData>
            </a:graphic>
          </wp:inline>
        </w:drawing>
      </w:r>
      <w:r w:rsidR="00EB3407" w:rsidRPr="00EB3407">
        <w:rPr>
          <w:rFonts w:ascii="Verdana" w:hAnsi="Verdana"/>
          <w:sz w:val="20"/>
          <w:szCs w:val="20"/>
        </w:rPr>
        <w:t xml:space="preserve">  situado en el sector Tamaño de la barra de Herramientas de imagen.</w:t>
      </w:r>
    </w:p>
    <w:p w:rsidR="00EB3407" w:rsidRPr="00EB3407" w:rsidRDefault="00EB3407" w:rsidP="00EB3407">
      <w:pPr>
        <w:pStyle w:val="ARH-Normal"/>
        <w:numPr>
          <w:ilvl w:val="0"/>
          <w:numId w:val="17"/>
        </w:numPr>
        <w:spacing w:after="120"/>
        <w:ind w:left="714" w:hanging="357"/>
        <w:rPr>
          <w:rFonts w:ascii="Verdana" w:hAnsi="Verdana"/>
          <w:sz w:val="20"/>
          <w:szCs w:val="20"/>
        </w:rPr>
      </w:pPr>
      <w:r w:rsidRPr="00EB3407">
        <w:rPr>
          <w:rFonts w:ascii="Verdana" w:hAnsi="Verdana"/>
          <w:sz w:val="20"/>
          <w:szCs w:val="20"/>
        </w:rPr>
        <w:t>Acercar el puntero a las esquinas de la imagen que habrán cambiado mostrando un ángulo recto, lo mismo que el ratón, como vemos en esta ilustración.</w:t>
      </w:r>
    </w:p>
    <w:p w:rsidR="00EB3407" w:rsidRPr="00EB3407" w:rsidRDefault="00EB3407" w:rsidP="00EB3407">
      <w:pPr>
        <w:pStyle w:val="ARH-Normal"/>
        <w:numPr>
          <w:ilvl w:val="0"/>
          <w:numId w:val="17"/>
        </w:numPr>
        <w:spacing w:after="120"/>
        <w:ind w:left="714" w:hanging="357"/>
        <w:rPr>
          <w:rFonts w:ascii="Verdana" w:hAnsi="Verdana"/>
          <w:sz w:val="20"/>
          <w:szCs w:val="20"/>
        </w:rPr>
      </w:pPr>
      <w:r w:rsidRPr="00EB3407">
        <w:rPr>
          <w:rFonts w:ascii="Verdana" w:hAnsi="Verdana"/>
          <w:sz w:val="20"/>
          <w:szCs w:val="20"/>
        </w:rPr>
        <w:t xml:space="preserve">Pulsar el botón izquierdo del ratón y, sin soltarlo, arrastrar hacia adentro de la imagen hasta situar los bordes izquierdo y superior en la posición deseada. </w:t>
      </w:r>
    </w:p>
    <w:p w:rsidR="00EB3407" w:rsidRPr="00EB3407" w:rsidRDefault="007E370C" w:rsidP="00EB3407">
      <w:pPr>
        <w:pStyle w:val="ARH-Normal"/>
        <w:numPr>
          <w:ilvl w:val="0"/>
          <w:numId w:val="17"/>
        </w:numPr>
        <w:spacing w:after="120"/>
        <w:ind w:left="714" w:hanging="357"/>
        <w:rPr>
          <w:rFonts w:ascii="Verdana" w:hAnsi="Verdana"/>
          <w:sz w:val="20"/>
          <w:szCs w:val="20"/>
        </w:rPr>
      </w:pPr>
      <w:r w:rsidRPr="00D84ADA">
        <w:rPr>
          <w:rFonts w:ascii="Verdana" w:hAnsi="Verdana"/>
          <w:b/>
          <w:i/>
          <w:sz w:val="20"/>
          <w:szCs w:val="20"/>
          <w:u w:val="single"/>
        </w:rPr>
        <w:drawing>
          <wp:anchor distT="0" distB="0" distL="114300" distR="114300" simplePos="0" relativeHeight="251654144" behindDoc="0" locked="0" layoutInCell="1" allowOverlap="1">
            <wp:simplePos x="0" y="0"/>
            <wp:positionH relativeFrom="column">
              <wp:posOffset>4272915</wp:posOffset>
            </wp:positionH>
            <wp:positionV relativeFrom="paragraph">
              <wp:posOffset>146050</wp:posOffset>
            </wp:positionV>
            <wp:extent cx="1710055" cy="1724660"/>
            <wp:effectExtent l="0" t="0" r="4445" b="8890"/>
            <wp:wrapSquare wrapText="bothSides"/>
            <wp:docPr id="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9">
                      <a:extLst>
                        <a:ext uri="{28A0092B-C50C-407E-A947-70E740481C1C}">
                          <a14:useLocalDpi xmlns:a14="http://schemas.microsoft.com/office/drawing/2010/main" val="0"/>
                        </a:ext>
                      </a:extLst>
                    </a:blip>
                    <a:srcRect l="45964" r="30286" b="61591"/>
                    <a:stretch>
                      <a:fillRect/>
                    </a:stretch>
                  </pic:blipFill>
                  <pic:spPr bwMode="auto">
                    <a:xfrm>
                      <a:off x="0" y="0"/>
                      <a:ext cx="1710055"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407" w:rsidRPr="00EB3407">
        <w:rPr>
          <w:rFonts w:ascii="Verdana" w:hAnsi="Verdana"/>
          <w:sz w:val="20"/>
          <w:szCs w:val="20"/>
        </w:rPr>
        <w:t xml:space="preserve">Repetir la operación en la esquina contraria. </w:t>
      </w:r>
    </w:p>
    <w:p w:rsidR="00EB3407" w:rsidRPr="00D84ADA" w:rsidRDefault="00EB3407" w:rsidP="002229C0">
      <w:pPr>
        <w:pStyle w:val="parafonormal"/>
        <w:tabs>
          <w:tab w:val="left" w:pos="720"/>
        </w:tabs>
        <w:rPr>
          <w:rFonts w:ascii="Verdana" w:hAnsi="Verdana"/>
          <w:sz w:val="20"/>
        </w:rPr>
      </w:pPr>
    </w:p>
    <w:p w:rsidR="00B35DE7" w:rsidRPr="00EB3407" w:rsidRDefault="00B35DE7" w:rsidP="00EB3407">
      <w:pPr>
        <w:pStyle w:val="ARH-Titulo2"/>
      </w:pPr>
      <w:r w:rsidRPr="00EB3407">
        <w:t xml:space="preserve">Poner </w:t>
      </w:r>
      <w:r w:rsidR="002229C0" w:rsidRPr="00EB3407">
        <w:t>contorno</w:t>
      </w:r>
      <w:r w:rsidRPr="00EB3407">
        <w:t xml:space="preserve">: </w:t>
      </w:r>
    </w:p>
    <w:p w:rsidR="00B35DE7" w:rsidRPr="00D84ADA" w:rsidRDefault="00B35DE7" w:rsidP="00B35DE7">
      <w:pPr>
        <w:pStyle w:val="parafonormal"/>
        <w:rPr>
          <w:rFonts w:ascii="Verdana" w:hAnsi="Verdana"/>
          <w:sz w:val="20"/>
          <w:lang w:val="es-ES"/>
        </w:rPr>
      </w:pPr>
      <w:r w:rsidRPr="00D84ADA">
        <w:rPr>
          <w:rFonts w:ascii="Verdana" w:hAnsi="Verdana"/>
          <w:sz w:val="20"/>
        </w:rPr>
        <w:t xml:space="preserve">En </w:t>
      </w:r>
      <w:r w:rsidR="002229C0" w:rsidRPr="00D84ADA">
        <w:rPr>
          <w:rFonts w:ascii="Verdana" w:hAnsi="Verdana"/>
          <w:sz w:val="20"/>
        </w:rPr>
        <w:t>Herramientas de imagen</w:t>
      </w:r>
      <w:r w:rsidRPr="00D84ADA">
        <w:rPr>
          <w:rFonts w:ascii="Verdana" w:hAnsi="Verdana"/>
          <w:sz w:val="20"/>
        </w:rPr>
        <w:t xml:space="preserve">, en la ficha </w:t>
      </w:r>
      <w:r w:rsidR="00561BB6" w:rsidRPr="00D84ADA">
        <w:rPr>
          <w:rFonts w:ascii="Verdana" w:hAnsi="Verdana"/>
          <w:sz w:val="20"/>
        </w:rPr>
        <w:t>Contorno de imagen</w:t>
      </w:r>
      <w:r w:rsidRPr="00D84ADA">
        <w:rPr>
          <w:rFonts w:ascii="Verdana" w:hAnsi="Verdana"/>
          <w:sz w:val="20"/>
        </w:rPr>
        <w:t xml:space="preserve"> puedes establecer el </w:t>
      </w:r>
      <w:r w:rsidR="00561BB6" w:rsidRPr="00D84ADA">
        <w:rPr>
          <w:rFonts w:ascii="Verdana" w:hAnsi="Verdana"/>
          <w:sz w:val="20"/>
        </w:rPr>
        <w:t xml:space="preserve">estilo de línea, el grosor y el color </w:t>
      </w:r>
      <w:r w:rsidRPr="00D84ADA">
        <w:rPr>
          <w:rFonts w:ascii="Verdana" w:hAnsi="Verdana"/>
          <w:sz w:val="20"/>
        </w:rPr>
        <w:t>que desees.</w:t>
      </w:r>
      <w:r w:rsidR="002229C0" w:rsidRPr="00D84ADA">
        <w:rPr>
          <w:rFonts w:ascii="Verdana" w:hAnsi="Verdana"/>
          <w:sz w:val="20"/>
        </w:rPr>
        <w:t xml:space="preserve"> </w:t>
      </w:r>
    </w:p>
    <w:p w:rsidR="00561BB6" w:rsidRPr="00D84ADA" w:rsidRDefault="00561BB6" w:rsidP="00B35DE7">
      <w:pPr>
        <w:pStyle w:val="Ttulo5"/>
        <w:rPr>
          <w:rFonts w:ascii="Verdana" w:hAnsi="Verdana"/>
          <w:sz w:val="20"/>
        </w:rPr>
      </w:pPr>
    </w:p>
    <w:p w:rsidR="00D84ADA" w:rsidRPr="00D84ADA" w:rsidRDefault="00D84ADA" w:rsidP="00D84ADA">
      <w:pPr>
        <w:rPr>
          <w:rFonts w:ascii="Verdana" w:hAnsi="Verdana"/>
          <w:sz w:val="20"/>
        </w:rPr>
      </w:pPr>
    </w:p>
    <w:p w:rsidR="00B35DE7" w:rsidRPr="00EB3407" w:rsidRDefault="007E370C" w:rsidP="00EB3407">
      <w:pPr>
        <w:pStyle w:val="ARH-Titulo2"/>
      </w:pPr>
      <w:r w:rsidRPr="00EB3407">
        <w:drawing>
          <wp:anchor distT="0" distB="0" distL="114300" distR="114300" simplePos="0" relativeHeight="251655168" behindDoc="0" locked="0" layoutInCell="1" allowOverlap="1">
            <wp:simplePos x="0" y="0"/>
            <wp:positionH relativeFrom="column">
              <wp:posOffset>3052445</wp:posOffset>
            </wp:positionH>
            <wp:positionV relativeFrom="paragraph">
              <wp:posOffset>236855</wp:posOffset>
            </wp:positionV>
            <wp:extent cx="1403350" cy="727710"/>
            <wp:effectExtent l="0" t="0" r="6350" b="0"/>
            <wp:wrapSquare wrapText="bothSides"/>
            <wp:docPr id="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20">
                      <a:extLst>
                        <a:ext uri="{28A0092B-C50C-407E-A947-70E740481C1C}">
                          <a14:useLocalDpi xmlns:a14="http://schemas.microsoft.com/office/drawing/2010/main" val="0"/>
                        </a:ext>
                      </a:extLst>
                    </a:blip>
                    <a:srcRect r="80894" b="84149"/>
                    <a:stretch>
                      <a:fillRect/>
                    </a:stretch>
                  </pic:blipFill>
                  <pic:spPr bwMode="auto">
                    <a:xfrm>
                      <a:off x="0" y="0"/>
                      <a:ext cx="1403350" cy="727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3407">
        <w:drawing>
          <wp:anchor distT="0" distB="0" distL="114300" distR="114300" simplePos="0" relativeHeight="251656192" behindDoc="0" locked="0" layoutInCell="1" allowOverlap="1">
            <wp:simplePos x="0" y="0"/>
            <wp:positionH relativeFrom="column">
              <wp:posOffset>4545965</wp:posOffset>
            </wp:positionH>
            <wp:positionV relativeFrom="paragraph">
              <wp:posOffset>236855</wp:posOffset>
            </wp:positionV>
            <wp:extent cx="1437005" cy="1794510"/>
            <wp:effectExtent l="0" t="0" r="0" b="0"/>
            <wp:wrapSquare wrapText="bothSides"/>
            <wp:docPr id="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1" cstate="print">
                      <a:extLst>
                        <a:ext uri="{28A0092B-C50C-407E-A947-70E740481C1C}">
                          <a14:useLocalDpi xmlns:a14="http://schemas.microsoft.com/office/drawing/2010/main" val="0"/>
                        </a:ext>
                      </a:extLst>
                    </a:blip>
                    <a:srcRect r="75978" b="51468"/>
                    <a:stretch>
                      <a:fillRect/>
                    </a:stretch>
                  </pic:blipFill>
                  <pic:spPr bwMode="auto">
                    <a:xfrm>
                      <a:off x="0" y="0"/>
                      <a:ext cx="1437005"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5DE7" w:rsidRPr="00EB3407">
        <w:t xml:space="preserve">Modificar </w:t>
      </w:r>
      <w:r w:rsidR="00561BB6" w:rsidRPr="00EB3407">
        <w:t>los ajustes de color</w:t>
      </w:r>
      <w:r w:rsidR="00B35DE7" w:rsidRPr="00EB3407">
        <w:t xml:space="preserve">: </w:t>
      </w:r>
    </w:p>
    <w:p w:rsidR="00561BB6" w:rsidRPr="00D84ADA" w:rsidRDefault="00B35DE7" w:rsidP="00B35DE7">
      <w:pPr>
        <w:pStyle w:val="parafonormal"/>
        <w:rPr>
          <w:rFonts w:ascii="Verdana" w:hAnsi="Verdana"/>
          <w:sz w:val="20"/>
        </w:rPr>
      </w:pPr>
      <w:r w:rsidRPr="00D84ADA">
        <w:rPr>
          <w:rFonts w:ascii="Verdana" w:hAnsi="Verdana"/>
          <w:sz w:val="20"/>
        </w:rPr>
        <w:t xml:space="preserve">En </w:t>
      </w:r>
      <w:r w:rsidR="00561BB6" w:rsidRPr="00D84ADA">
        <w:rPr>
          <w:rFonts w:ascii="Verdana" w:hAnsi="Verdana"/>
          <w:sz w:val="20"/>
        </w:rPr>
        <w:t xml:space="preserve">el cuadro </w:t>
      </w:r>
      <w:r w:rsidR="00561BB6" w:rsidRPr="00D84ADA">
        <w:rPr>
          <w:rFonts w:ascii="Verdana" w:hAnsi="Verdana"/>
          <w:i/>
          <w:sz w:val="20"/>
        </w:rPr>
        <w:t>Ajustar</w:t>
      </w:r>
      <w:r w:rsidR="00561BB6" w:rsidRPr="00D84ADA">
        <w:rPr>
          <w:rFonts w:ascii="Verdana" w:hAnsi="Verdana"/>
          <w:sz w:val="20"/>
        </w:rPr>
        <w:t xml:space="preserve"> de </w:t>
      </w:r>
      <w:r w:rsidR="00561BB6" w:rsidRPr="00D84ADA">
        <w:rPr>
          <w:rFonts w:ascii="Verdana" w:hAnsi="Verdana"/>
          <w:i/>
          <w:sz w:val="20"/>
        </w:rPr>
        <w:t>Herramientas de imagen</w:t>
      </w:r>
      <w:r w:rsidR="00561BB6" w:rsidRPr="00D84ADA">
        <w:rPr>
          <w:rFonts w:ascii="Verdana" w:hAnsi="Verdana"/>
          <w:sz w:val="20"/>
        </w:rPr>
        <w:t xml:space="preserve"> </w:t>
      </w:r>
      <w:r w:rsidRPr="00D84ADA">
        <w:rPr>
          <w:rFonts w:ascii="Verdana" w:hAnsi="Verdana"/>
          <w:sz w:val="20"/>
        </w:rPr>
        <w:t xml:space="preserve">puedes cambiar los porcentajes de </w:t>
      </w:r>
      <w:r w:rsidR="00561BB6" w:rsidRPr="00D84ADA">
        <w:rPr>
          <w:rFonts w:ascii="Verdana" w:hAnsi="Verdana"/>
          <w:i/>
          <w:sz w:val="20"/>
        </w:rPr>
        <w:t>C</w:t>
      </w:r>
      <w:r w:rsidRPr="00D84ADA">
        <w:rPr>
          <w:rFonts w:ascii="Verdana" w:hAnsi="Verdana"/>
          <w:i/>
          <w:sz w:val="20"/>
        </w:rPr>
        <w:t>ontraste</w:t>
      </w:r>
      <w:r w:rsidRPr="00D84ADA">
        <w:rPr>
          <w:rFonts w:ascii="Verdana" w:hAnsi="Verdana"/>
          <w:sz w:val="20"/>
        </w:rPr>
        <w:t xml:space="preserve"> y </w:t>
      </w:r>
      <w:r w:rsidR="00561BB6" w:rsidRPr="00D84ADA">
        <w:rPr>
          <w:rFonts w:ascii="Verdana" w:hAnsi="Verdana"/>
          <w:i/>
          <w:sz w:val="20"/>
        </w:rPr>
        <w:t>B</w:t>
      </w:r>
      <w:r w:rsidRPr="00D84ADA">
        <w:rPr>
          <w:rFonts w:ascii="Verdana" w:hAnsi="Verdana"/>
          <w:i/>
          <w:sz w:val="20"/>
        </w:rPr>
        <w:t>rillo</w:t>
      </w:r>
      <w:r w:rsidR="00561BB6" w:rsidRPr="00D84ADA">
        <w:rPr>
          <w:rFonts w:ascii="Verdana" w:hAnsi="Verdana"/>
          <w:sz w:val="20"/>
        </w:rPr>
        <w:t xml:space="preserve">. En </w:t>
      </w:r>
      <w:r w:rsidR="00561BB6" w:rsidRPr="00D84ADA">
        <w:rPr>
          <w:rFonts w:ascii="Verdana" w:hAnsi="Verdana"/>
          <w:i/>
          <w:sz w:val="20"/>
        </w:rPr>
        <w:t>Volver a colorear</w:t>
      </w:r>
      <w:r w:rsidR="00561BB6" w:rsidRPr="00D84ADA">
        <w:rPr>
          <w:rFonts w:ascii="Verdana" w:hAnsi="Verdana"/>
          <w:sz w:val="20"/>
        </w:rPr>
        <w:t xml:space="preserve"> puedes conseguir variaciones con el color, conseguir una </w:t>
      </w:r>
      <w:r w:rsidR="00561BB6" w:rsidRPr="00D84ADA">
        <w:rPr>
          <w:rFonts w:ascii="Verdana" w:hAnsi="Verdana"/>
          <w:i/>
          <w:sz w:val="20"/>
        </w:rPr>
        <w:t>“marca de agua”</w:t>
      </w:r>
      <w:r w:rsidR="00561BB6" w:rsidRPr="00D84ADA">
        <w:rPr>
          <w:rFonts w:ascii="Verdana" w:hAnsi="Verdana"/>
          <w:sz w:val="20"/>
        </w:rPr>
        <w:t xml:space="preserve"> (decolorar) o “</w:t>
      </w:r>
      <w:r w:rsidR="00561BB6" w:rsidRPr="00D84ADA">
        <w:rPr>
          <w:rFonts w:ascii="Verdana" w:hAnsi="Verdana"/>
          <w:i/>
          <w:sz w:val="20"/>
        </w:rPr>
        <w:t>Definir color transparente</w:t>
      </w:r>
      <w:r w:rsidR="00561BB6" w:rsidRPr="00D84ADA">
        <w:rPr>
          <w:rFonts w:ascii="Verdana" w:hAnsi="Verdana"/>
          <w:sz w:val="20"/>
        </w:rPr>
        <w:t xml:space="preserve">”. </w:t>
      </w:r>
    </w:p>
    <w:p w:rsidR="00B35DE7" w:rsidRPr="00D84ADA" w:rsidRDefault="00B35DE7" w:rsidP="00B35DE7">
      <w:pPr>
        <w:pStyle w:val="parafonormal"/>
        <w:rPr>
          <w:rFonts w:ascii="Verdana" w:hAnsi="Verdana"/>
          <w:sz w:val="20"/>
          <w:lang w:val="es-ES"/>
        </w:rPr>
      </w:pPr>
    </w:p>
    <w:p w:rsidR="00B35DE7" w:rsidRPr="00EB3407" w:rsidRDefault="00B35DE7" w:rsidP="00EB3407">
      <w:pPr>
        <w:pStyle w:val="ARH-Titulo2"/>
      </w:pPr>
      <w:r w:rsidRPr="00EB3407">
        <w:t xml:space="preserve">Ajustar el texto a la imagen: </w:t>
      </w:r>
    </w:p>
    <w:p w:rsidR="00561BB6" w:rsidRPr="00D84ADA" w:rsidRDefault="007E370C" w:rsidP="00B35DE7">
      <w:pPr>
        <w:pStyle w:val="parafonormal"/>
        <w:rPr>
          <w:rFonts w:ascii="Verdana" w:hAnsi="Verdana"/>
          <w:sz w:val="20"/>
        </w:rPr>
      </w:pPr>
      <w:r w:rsidRPr="00D84ADA">
        <w:rPr>
          <w:rFonts w:ascii="Verdana" w:hAnsi="Verdana"/>
          <w:noProof/>
          <w:sz w:val="20"/>
          <w:lang w:val="es-ES"/>
        </w:rPr>
        <w:drawing>
          <wp:anchor distT="0" distB="0" distL="114300" distR="114300" simplePos="0" relativeHeight="251657216" behindDoc="0" locked="0" layoutInCell="1" allowOverlap="1">
            <wp:simplePos x="0" y="0"/>
            <wp:positionH relativeFrom="column">
              <wp:posOffset>18415</wp:posOffset>
            </wp:positionH>
            <wp:positionV relativeFrom="paragraph">
              <wp:posOffset>58420</wp:posOffset>
            </wp:positionV>
            <wp:extent cx="1720850" cy="1866265"/>
            <wp:effectExtent l="0" t="0" r="0" b="635"/>
            <wp:wrapSquare wrapText="bothSides"/>
            <wp:docPr id="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22">
                      <a:extLst>
                        <a:ext uri="{28A0092B-C50C-407E-A947-70E740481C1C}">
                          <a14:useLocalDpi xmlns:a14="http://schemas.microsoft.com/office/drawing/2010/main" val="0"/>
                        </a:ext>
                      </a:extLst>
                    </a:blip>
                    <a:srcRect l="65503" t="5479" r="16495" b="63190"/>
                    <a:stretch>
                      <a:fillRect/>
                    </a:stretch>
                  </pic:blipFill>
                  <pic:spPr bwMode="auto">
                    <a:xfrm>
                      <a:off x="0" y="0"/>
                      <a:ext cx="1720850" cy="1866265"/>
                    </a:xfrm>
                    <a:prstGeom prst="rect">
                      <a:avLst/>
                    </a:prstGeom>
                    <a:noFill/>
                    <a:ln>
                      <a:noFill/>
                    </a:ln>
                  </pic:spPr>
                </pic:pic>
              </a:graphicData>
            </a:graphic>
            <wp14:sizeRelH relativeFrom="page">
              <wp14:pctWidth>0</wp14:pctWidth>
            </wp14:sizeRelH>
            <wp14:sizeRelV relativeFrom="page">
              <wp14:pctHeight>0</wp14:pctHeight>
            </wp14:sizeRelV>
          </wp:anchor>
        </w:drawing>
      </w:r>
      <w:r w:rsidR="00B35DE7" w:rsidRPr="00D84ADA">
        <w:rPr>
          <w:rFonts w:ascii="Verdana" w:hAnsi="Verdana"/>
          <w:sz w:val="20"/>
        </w:rPr>
        <w:t xml:space="preserve">En la ficha </w:t>
      </w:r>
      <w:r w:rsidR="00561BB6" w:rsidRPr="00D84ADA">
        <w:rPr>
          <w:rFonts w:ascii="Verdana" w:hAnsi="Verdana"/>
          <w:sz w:val="20"/>
        </w:rPr>
        <w:t>Organizar</w:t>
      </w:r>
      <w:r w:rsidR="00B35DE7" w:rsidRPr="00D84ADA">
        <w:rPr>
          <w:rFonts w:ascii="Verdana" w:hAnsi="Verdana"/>
          <w:sz w:val="20"/>
        </w:rPr>
        <w:t xml:space="preserve"> de</w:t>
      </w:r>
      <w:r w:rsidR="00561BB6" w:rsidRPr="00D84ADA">
        <w:rPr>
          <w:rFonts w:ascii="Verdana" w:hAnsi="Verdana"/>
          <w:sz w:val="20"/>
        </w:rPr>
        <w:t xml:space="preserve"> </w:t>
      </w:r>
      <w:r w:rsidR="00B35DE7" w:rsidRPr="00D84ADA">
        <w:rPr>
          <w:rFonts w:ascii="Verdana" w:hAnsi="Verdana"/>
          <w:sz w:val="20"/>
        </w:rPr>
        <w:t>l</w:t>
      </w:r>
      <w:r w:rsidR="00561BB6" w:rsidRPr="00D84ADA">
        <w:rPr>
          <w:rFonts w:ascii="Verdana" w:hAnsi="Verdana"/>
          <w:sz w:val="20"/>
        </w:rPr>
        <w:t xml:space="preserve">as Herramientas de imagen encontrarás todos los ajustes de texto. </w:t>
      </w:r>
    </w:p>
    <w:p w:rsidR="00561BB6" w:rsidRPr="00D84ADA" w:rsidRDefault="00561BB6" w:rsidP="00B35DE7">
      <w:pPr>
        <w:pStyle w:val="parafonormal"/>
        <w:rPr>
          <w:rFonts w:ascii="Verdana" w:hAnsi="Verdana"/>
          <w:sz w:val="20"/>
        </w:rPr>
      </w:pPr>
      <w:r w:rsidRPr="00D84ADA">
        <w:rPr>
          <w:rFonts w:ascii="Verdana" w:hAnsi="Verdana"/>
          <w:sz w:val="20"/>
        </w:rPr>
        <w:t>También están aquí las opciones para organizar, cuando hay varios objetos:</w:t>
      </w:r>
    </w:p>
    <w:p w:rsidR="00561BB6" w:rsidRPr="00D84ADA" w:rsidRDefault="00561BB6" w:rsidP="00561BB6">
      <w:pPr>
        <w:pStyle w:val="parafonormal"/>
        <w:numPr>
          <w:ilvl w:val="0"/>
          <w:numId w:val="12"/>
        </w:numPr>
        <w:ind w:left="714" w:hanging="357"/>
        <w:contextualSpacing/>
        <w:rPr>
          <w:rFonts w:ascii="Verdana" w:hAnsi="Verdana"/>
          <w:sz w:val="20"/>
        </w:rPr>
      </w:pPr>
      <w:r w:rsidRPr="00D84ADA">
        <w:rPr>
          <w:rFonts w:ascii="Verdana" w:hAnsi="Verdana"/>
          <w:sz w:val="20"/>
        </w:rPr>
        <w:t>Traer al frente</w:t>
      </w:r>
    </w:p>
    <w:p w:rsidR="00B35DE7" w:rsidRPr="00D84ADA" w:rsidRDefault="00561BB6" w:rsidP="00561BB6">
      <w:pPr>
        <w:pStyle w:val="parafonormal"/>
        <w:numPr>
          <w:ilvl w:val="0"/>
          <w:numId w:val="12"/>
        </w:numPr>
        <w:ind w:left="714" w:hanging="357"/>
        <w:contextualSpacing/>
        <w:rPr>
          <w:rFonts w:ascii="Verdana" w:hAnsi="Verdana"/>
          <w:sz w:val="20"/>
        </w:rPr>
      </w:pPr>
      <w:r w:rsidRPr="00D84ADA">
        <w:rPr>
          <w:rFonts w:ascii="Verdana" w:hAnsi="Verdana"/>
          <w:sz w:val="20"/>
        </w:rPr>
        <w:t>Enviar al fondo</w:t>
      </w:r>
      <w:r w:rsidR="00B35DE7" w:rsidRPr="00D84ADA">
        <w:rPr>
          <w:rFonts w:ascii="Verdana" w:hAnsi="Verdana"/>
          <w:sz w:val="20"/>
        </w:rPr>
        <w:t xml:space="preserve"> </w:t>
      </w:r>
    </w:p>
    <w:p w:rsidR="00561BB6" w:rsidRPr="00D84ADA" w:rsidRDefault="00561BB6" w:rsidP="00561BB6">
      <w:pPr>
        <w:pStyle w:val="parafonormal"/>
        <w:numPr>
          <w:ilvl w:val="0"/>
          <w:numId w:val="12"/>
        </w:numPr>
        <w:ind w:left="714" w:hanging="357"/>
        <w:contextualSpacing/>
        <w:rPr>
          <w:rFonts w:ascii="Verdana" w:hAnsi="Verdana"/>
          <w:sz w:val="20"/>
        </w:rPr>
      </w:pPr>
      <w:r w:rsidRPr="00D84ADA">
        <w:rPr>
          <w:rFonts w:ascii="Verdana" w:hAnsi="Verdana"/>
          <w:sz w:val="20"/>
        </w:rPr>
        <w:t>Alinear y distribuir</w:t>
      </w:r>
    </w:p>
    <w:p w:rsidR="00561BB6" w:rsidRPr="00D84ADA" w:rsidRDefault="00561BB6" w:rsidP="00561BB6">
      <w:pPr>
        <w:pStyle w:val="parafonormal"/>
        <w:numPr>
          <w:ilvl w:val="0"/>
          <w:numId w:val="12"/>
        </w:numPr>
        <w:ind w:left="714" w:hanging="357"/>
        <w:contextualSpacing/>
        <w:rPr>
          <w:rFonts w:ascii="Verdana" w:hAnsi="Verdana"/>
          <w:sz w:val="20"/>
        </w:rPr>
      </w:pPr>
      <w:r w:rsidRPr="00D84ADA">
        <w:rPr>
          <w:rFonts w:ascii="Verdana" w:hAnsi="Verdana"/>
          <w:sz w:val="20"/>
        </w:rPr>
        <w:t>Agrupar o separar objetos.</w:t>
      </w:r>
    </w:p>
    <w:sectPr w:rsidR="00561BB6" w:rsidRPr="00D84ADA" w:rsidSect="00E75881">
      <w:footerReference w:type="default" r:id="rId23"/>
      <w:pgSz w:w="11906" w:h="16838"/>
      <w:pgMar w:top="2268" w:right="1134"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BF1" w:rsidRDefault="00F40BF1">
      <w:r>
        <w:separator/>
      </w:r>
    </w:p>
  </w:endnote>
  <w:endnote w:type="continuationSeparator" w:id="0">
    <w:p w:rsidR="00F40BF1" w:rsidRDefault="00F40B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DE7" w:rsidRDefault="00B35DE7">
    <w:pPr>
      <w:pStyle w:val="Piedepgina"/>
    </w:pPr>
  </w:p>
  <w:p w:rsidR="00B35DE7" w:rsidRPr="00E75881" w:rsidRDefault="00B35DE7" w:rsidP="00E75881">
    <w:pPr>
      <w:pStyle w:val="Piedepgina"/>
      <w:spacing w:before="120"/>
      <w:jc w:val="center"/>
      <w:rPr>
        <w:b/>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BF1" w:rsidRDefault="00F40BF1">
      <w:r>
        <w:separator/>
      </w:r>
    </w:p>
  </w:footnote>
  <w:footnote w:type="continuationSeparator" w:id="0">
    <w:p w:rsidR="00F40BF1" w:rsidRDefault="00F40B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9pt" o:bullet="t">
        <v:imagedata r:id="rId1" o:title="BD10255_"/>
      </v:shape>
    </w:pict>
  </w:numPicBullet>
  <w:abstractNum w:abstractNumId="0" w15:restartNumberingAfterBreak="0">
    <w:nsid w:val="00FB4CB8"/>
    <w:multiLevelType w:val="hybridMultilevel"/>
    <w:tmpl w:val="DC78A1AC"/>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F72254"/>
    <w:multiLevelType w:val="multilevel"/>
    <w:tmpl w:val="7A6288B2"/>
    <w:lvl w:ilvl="0">
      <w:start w:val="1"/>
      <w:numFmt w:val="lowerLetter"/>
      <w:lvlText w:val="%1)"/>
      <w:lvlJc w:val="left"/>
      <w:pPr>
        <w:tabs>
          <w:tab w:val="num" w:pos="360"/>
        </w:tabs>
        <w:ind w:left="360" w:hanging="360"/>
      </w:pPr>
    </w:lvl>
    <w:lvl w:ilvl="1">
      <w:start w:val="1"/>
      <w:numFmt w:val="decimal"/>
      <w:lvlText w:val="%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1FA35B58"/>
    <w:multiLevelType w:val="singleLevel"/>
    <w:tmpl w:val="4CCA61E6"/>
    <w:lvl w:ilvl="0">
      <w:start w:val="1"/>
      <w:numFmt w:val="ordinal"/>
      <w:lvlText w:val="%1)"/>
      <w:lvlJc w:val="right"/>
      <w:pPr>
        <w:tabs>
          <w:tab w:val="num" w:pos="360"/>
        </w:tabs>
        <w:ind w:left="360" w:hanging="72"/>
      </w:pPr>
      <w:rPr>
        <w:rFonts w:ascii="Times New Roman" w:hAnsi="Times New Roman" w:hint="default"/>
        <w:b/>
        <w:i/>
        <w:sz w:val="24"/>
      </w:rPr>
    </w:lvl>
  </w:abstractNum>
  <w:abstractNum w:abstractNumId="3" w15:restartNumberingAfterBreak="0">
    <w:nsid w:val="23E23BA0"/>
    <w:multiLevelType w:val="hybridMultilevel"/>
    <w:tmpl w:val="88D245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BC15226"/>
    <w:multiLevelType w:val="multilevel"/>
    <w:tmpl w:val="718A4932"/>
    <w:lvl w:ilvl="0">
      <w:start w:val="1"/>
      <w:numFmt w:val="upperRoman"/>
      <w:lvlText w:val="%1."/>
      <w:lvlJc w:val="right"/>
      <w:pPr>
        <w:tabs>
          <w:tab w:val="num" w:pos="720"/>
        </w:tabs>
        <w:ind w:left="720" w:hanging="180"/>
      </w:pPr>
      <w:rPr>
        <w:rFonts w:hint="default"/>
      </w:rPr>
    </w:lvl>
    <w:lvl w:ilvl="1">
      <w:start w:val="1"/>
      <w:numFmt w:val="lowerRoman"/>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390534CC"/>
    <w:multiLevelType w:val="multilevel"/>
    <w:tmpl w:val="C944DE96"/>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46514819"/>
    <w:multiLevelType w:val="multilevel"/>
    <w:tmpl w:val="46B28FAC"/>
    <w:lvl w:ilvl="0">
      <w:start w:val="2"/>
      <w:numFmt w:val="decimalZero"/>
      <w:lvlText w:val="%1."/>
      <w:lvlJc w:val="left"/>
      <w:pPr>
        <w:tabs>
          <w:tab w:val="num" w:pos="360"/>
        </w:tabs>
        <w:ind w:left="340" w:hanging="340"/>
      </w:pPr>
      <w:rPr>
        <w:rFonts w:hint="default"/>
        <w:b w:val="0"/>
        <w:i/>
      </w:rPr>
    </w:lvl>
    <w:lvl w:ilvl="1">
      <w:start w:val="1"/>
      <w:numFmt w:val="lowerLetter"/>
      <w:lvlText w:val="%1.%2."/>
      <w:lvlJc w:val="left"/>
      <w:pPr>
        <w:tabs>
          <w:tab w:val="num" w:pos="792"/>
        </w:tabs>
        <w:ind w:left="792" w:hanging="508"/>
      </w:pPr>
      <w:rPr>
        <w:rFonts w:hint="default"/>
        <w:b w:val="0"/>
        <w:i/>
      </w:rPr>
    </w:lvl>
    <w:lvl w:ilvl="2">
      <w:start w:val="1"/>
      <w:numFmt w:val="ordinal"/>
      <w:lvlText w:val="%1.%2.%3."/>
      <w:lvlJc w:val="left"/>
      <w:pPr>
        <w:tabs>
          <w:tab w:val="num" w:pos="1647"/>
        </w:tabs>
        <w:ind w:left="1224" w:hanging="657"/>
      </w:pPr>
      <w:rPr>
        <w:rFonts w:hint="default"/>
        <w:b w:val="0"/>
        <w:i/>
      </w:rPr>
    </w:lvl>
    <w:lvl w:ilvl="3">
      <w:start w:val="1"/>
      <w:numFmt w:val="decimal"/>
      <w:lvlText w:val="%1.%2.%3.%4."/>
      <w:lvlJc w:val="left"/>
      <w:pPr>
        <w:tabs>
          <w:tab w:val="num" w:pos="1797"/>
        </w:tabs>
        <w:ind w:left="1728" w:hanging="651"/>
      </w:pPr>
      <w:rPr>
        <w:rFonts w:hint="default"/>
        <w:b w:val="0"/>
        <w:i/>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48EC597A"/>
    <w:multiLevelType w:val="hybridMultilevel"/>
    <w:tmpl w:val="24F8C68C"/>
    <w:lvl w:ilvl="0" w:tplc="B8DA071E">
      <w:start w:val="1"/>
      <w:numFmt w:val="bullet"/>
      <w:pStyle w:val="ARH-Titulo2"/>
      <w:lvlText w:val=""/>
      <w:lvlJc w:val="left"/>
      <w:pPr>
        <w:ind w:left="720" w:hanging="360"/>
      </w:pPr>
      <w:rPr>
        <w:rFonts w:ascii="Wingdings" w:hAnsi="Wingdings" w:hint="default"/>
        <w:color w:val="C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A711E0B"/>
    <w:multiLevelType w:val="multilevel"/>
    <w:tmpl w:val="DB04A7A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4F8B3EAF"/>
    <w:multiLevelType w:val="multilevel"/>
    <w:tmpl w:val="0C0A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52F011A3"/>
    <w:multiLevelType w:val="hybridMultilevel"/>
    <w:tmpl w:val="7752186A"/>
    <w:lvl w:ilvl="0" w:tplc="5D064594">
      <w:start w:val="1"/>
      <w:numFmt w:val="bullet"/>
      <w:lvlText w:val=""/>
      <w:lvlPicBulletId w:val="0"/>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1901252"/>
    <w:multiLevelType w:val="hybridMultilevel"/>
    <w:tmpl w:val="15B07D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4CD2A09"/>
    <w:multiLevelType w:val="multilevel"/>
    <w:tmpl w:val="5F248154"/>
    <w:lvl w:ilvl="0">
      <w:start w:val="3"/>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 w15:restartNumberingAfterBreak="0">
    <w:nsid w:val="7D1F6216"/>
    <w:multiLevelType w:val="multilevel"/>
    <w:tmpl w:val="688EAD78"/>
    <w:lvl w:ilvl="0">
      <w:start w:val="1"/>
      <w:numFmt w:val="bullet"/>
      <w:lvlText w:val=""/>
      <w:lvlJc w:val="left"/>
      <w:pPr>
        <w:tabs>
          <w:tab w:val="num" w:pos="644"/>
        </w:tabs>
        <w:ind w:left="284" w:firstLine="0"/>
      </w:pPr>
      <w:rPr>
        <w:rFonts w:ascii="Wingdings" w:hAnsi="Wingdings" w:hint="default"/>
        <w:b/>
        <w:i w:val="0"/>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D464185"/>
    <w:multiLevelType w:val="hybridMultilevel"/>
    <w:tmpl w:val="B60A2C16"/>
    <w:lvl w:ilvl="0" w:tplc="0C0A0013">
      <w:start w:val="1"/>
      <w:numFmt w:val="upperRoman"/>
      <w:lvlText w:val="%1."/>
      <w:lvlJc w:val="right"/>
      <w:pPr>
        <w:tabs>
          <w:tab w:val="num" w:pos="180"/>
        </w:tabs>
        <w:ind w:left="180" w:hanging="180"/>
      </w:pPr>
    </w:lvl>
    <w:lvl w:ilvl="1" w:tplc="0C0A0019" w:tentative="1">
      <w:start w:val="1"/>
      <w:numFmt w:val="lowerLetter"/>
      <w:lvlText w:val="%2."/>
      <w:lvlJc w:val="left"/>
      <w:pPr>
        <w:tabs>
          <w:tab w:val="num" w:pos="900"/>
        </w:tabs>
        <w:ind w:left="900" w:hanging="360"/>
      </w:pPr>
    </w:lvl>
    <w:lvl w:ilvl="2" w:tplc="0C0A001B" w:tentative="1">
      <w:start w:val="1"/>
      <w:numFmt w:val="lowerRoman"/>
      <w:lvlText w:val="%3."/>
      <w:lvlJc w:val="right"/>
      <w:pPr>
        <w:tabs>
          <w:tab w:val="num" w:pos="1620"/>
        </w:tabs>
        <w:ind w:left="1620" w:hanging="180"/>
      </w:pPr>
    </w:lvl>
    <w:lvl w:ilvl="3" w:tplc="0C0A000F" w:tentative="1">
      <w:start w:val="1"/>
      <w:numFmt w:val="decimal"/>
      <w:lvlText w:val="%4."/>
      <w:lvlJc w:val="left"/>
      <w:pPr>
        <w:tabs>
          <w:tab w:val="num" w:pos="2340"/>
        </w:tabs>
        <w:ind w:left="2340" w:hanging="360"/>
      </w:pPr>
    </w:lvl>
    <w:lvl w:ilvl="4" w:tplc="0C0A0019" w:tentative="1">
      <w:start w:val="1"/>
      <w:numFmt w:val="lowerLetter"/>
      <w:lvlText w:val="%5."/>
      <w:lvlJc w:val="left"/>
      <w:pPr>
        <w:tabs>
          <w:tab w:val="num" w:pos="3060"/>
        </w:tabs>
        <w:ind w:left="3060" w:hanging="360"/>
      </w:pPr>
    </w:lvl>
    <w:lvl w:ilvl="5" w:tplc="0C0A001B" w:tentative="1">
      <w:start w:val="1"/>
      <w:numFmt w:val="lowerRoman"/>
      <w:lvlText w:val="%6."/>
      <w:lvlJc w:val="right"/>
      <w:pPr>
        <w:tabs>
          <w:tab w:val="num" w:pos="3780"/>
        </w:tabs>
        <w:ind w:left="3780" w:hanging="180"/>
      </w:pPr>
    </w:lvl>
    <w:lvl w:ilvl="6" w:tplc="0C0A000F" w:tentative="1">
      <w:start w:val="1"/>
      <w:numFmt w:val="decimal"/>
      <w:lvlText w:val="%7."/>
      <w:lvlJc w:val="left"/>
      <w:pPr>
        <w:tabs>
          <w:tab w:val="num" w:pos="4500"/>
        </w:tabs>
        <w:ind w:left="4500" w:hanging="360"/>
      </w:pPr>
    </w:lvl>
    <w:lvl w:ilvl="7" w:tplc="0C0A0019" w:tentative="1">
      <w:start w:val="1"/>
      <w:numFmt w:val="lowerLetter"/>
      <w:lvlText w:val="%8."/>
      <w:lvlJc w:val="left"/>
      <w:pPr>
        <w:tabs>
          <w:tab w:val="num" w:pos="5220"/>
        </w:tabs>
        <w:ind w:left="5220" w:hanging="360"/>
      </w:pPr>
    </w:lvl>
    <w:lvl w:ilvl="8" w:tplc="0C0A001B" w:tentative="1">
      <w:start w:val="1"/>
      <w:numFmt w:val="lowerRoman"/>
      <w:lvlText w:val="%9."/>
      <w:lvlJc w:val="right"/>
      <w:pPr>
        <w:tabs>
          <w:tab w:val="num" w:pos="5940"/>
        </w:tabs>
        <w:ind w:left="5940" w:hanging="180"/>
      </w:pPr>
    </w:lvl>
  </w:abstractNum>
  <w:num w:numId="1">
    <w:abstractNumId w:val="2"/>
  </w:num>
  <w:num w:numId="2">
    <w:abstractNumId w:val="9"/>
  </w:num>
  <w:num w:numId="3">
    <w:abstractNumId w:val="6"/>
  </w:num>
  <w:num w:numId="4">
    <w:abstractNumId w:val="12"/>
  </w:num>
  <w:num w:numId="5">
    <w:abstractNumId w:val="13"/>
  </w:num>
  <w:num w:numId="6">
    <w:abstractNumId w:val="4"/>
  </w:num>
  <w:num w:numId="7">
    <w:abstractNumId w:val="14"/>
  </w:num>
  <w:num w:numId="8">
    <w:abstractNumId w:val="5"/>
  </w:num>
  <w:num w:numId="9">
    <w:abstractNumId w:val="10"/>
  </w:num>
  <w:num w:numId="10">
    <w:abstractNumId w:val="1"/>
  </w:num>
  <w:num w:numId="11">
    <w:abstractNumId w:val="8"/>
  </w:num>
  <w:num w:numId="12">
    <w:abstractNumId w:val="0"/>
  </w:num>
  <w:num w:numId="13">
    <w:abstractNumId w:val="7"/>
  </w:num>
  <w:num w:numId="14">
    <w:abstractNumId w:val="11"/>
  </w:num>
  <w:num w:numId="15">
    <w:abstractNumId w:val="7"/>
  </w:num>
  <w:num w:numId="16">
    <w:abstractNumId w:val="7"/>
  </w:num>
  <w:num w:numId="17">
    <w:abstractNumId w:val="3"/>
  </w:num>
  <w:num w:numId="18">
    <w:abstractNumId w:val="7"/>
  </w:num>
  <w:num w:numId="19">
    <w:abstractNumId w:val="7"/>
  </w:num>
  <w:num w:numId="20">
    <w:abstractNumId w:val="7"/>
  </w:num>
  <w:num w:numId="21">
    <w:abstractNumId w:val="7"/>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8C0"/>
    <w:rsid w:val="000038C0"/>
    <w:rsid w:val="000156F0"/>
    <w:rsid w:val="000213B7"/>
    <w:rsid w:val="00040FD6"/>
    <w:rsid w:val="00053B1F"/>
    <w:rsid w:val="000A433D"/>
    <w:rsid w:val="000A4461"/>
    <w:rsid w:val="000B3C9C"/>
    <w:rsid w:val="000C1B6D"/>
    <w:rsid w:val="0013007A"/>
    <w:rsid w:val="00132AF7"/>
    <w:rsid w:val="00153F20"/>
    <w:rsid w:val="0018044D"/>
    <w:rsid w:val="00181106"/>
    <w:rsid w:val="0018523B"/>
    <w:rsid w:val="00193B0F"/>
    <w:rsid w:val="001A077C"/>
    <w:rsid w:val="001B0BFD"/>
    <w:rsid w:val="001B7630"/>
    <w:rsid w:val="001C534D"/>
    <w:rsid w:val="001C5921"/>
    <w:rsid w:val="001E7361"/>
    <w:rsid w:val="002003AB"/>
    <w:rsid w:val="0022023C"/>
    <w:rsid w:val="002229C0"/>
    <w:rsid w:val="002358BF"/>
    <w:rsid w:val="00250134"/>
    <w:rsid w:val="0028265B"/>
    <w:rsid w:val="002826A9"/>
    <w:rsid w:val="0028395B"/>
    <w:rsid w:val="00290EF4"/>
    <w:rsid w:val="00292E5D"/>
    <w:rsid w:val="002B0A5E"/>
    <w:rsid w:val="002B655D"/>
    <w:rsid w:val="002E4577"/>
    <w:rsid w:val="002E68E6"/>
    <w:rsid w:val="0030460A"/>
    <w:rsid w:val="0030707F"/>
    <w:rsid w:val="00334AB0"/>
    <w:rsid w:val="00350CC5"/>
    <w:rsid w:val="00351A73"/>
    <w:rsid w:val="003870F9"/>
    <w:rsid w:val="00393B00"/>
    <w:rsid w:val="003B5CC5"/>
    <w:rsid w:val="003C0B03"/>
    <w:rsid w:val="003E77BB"/>
    <w:rsid w:val="003F0786"/>
    <w:rsid w:val="00401BAC"/>
    <w:rsid w:val="00413951"/>
    <w:rsid w:val="00423DEA"/>
    <w:rsid w:val="00425837"/>
    <w:rsid w:val="00426F14"/>
    <w:rsid w:val="00491266"/>
    <w:rsid w:val="004969D0"/>
    <w:rsid w:val="004A7435"/>
    <w:rsid w:val="004A7D30"/>
    <w:rsid w:val="004B628B"/>
    <w:rsid w:val="004D5C2D"/>
    <w:rsid w:val="004E392A"/>
    <w:rsid w:val="00501A16"/>
    <w:rsid w:val="005146C0"/>
    <w:rsid w:val="0051488B"/>
    <w:rsid w:val="005237BC"/>
    <w:rsid w:val="00537D9C"/>
    <w:rsid w:val="005424C4"/>
    <w:rsid w:val="00544090"/>
    <w:rsid w:val="00547985"/>
    <w:rsid w:val="00561BB6"/>
    <w:rsid w:val="00584EDE"/>
    <w:rsid w:val="005A6FF5"/>
    <w:rsid w:val="005B057C"/>
    <w:rsid w:val="005E3F7C"/>
    <w:rsid w:val="0063786A"/>
    <w:rsid w:val="0066082E"/>
    <w:rsid w:val="00676127"/>
    <w:rsid w:val="00680BC1"/>
    <w:rsid w:val="006952CC"/>
    <w:rsid w:val="006D3C6D"/>
    <w:rsid w:val="006F30BF"/>
    <w:rsid w:val="0070396F"/>
    <w:rsid w:val="00705939"/>
    <w:rsid w:val="00706F89"/>
    <w:rsid w:val="00715E3A"/>
    <w:rsid w:val="00717554"/>
    <w:rsid w:val="00724292"/>
    <w:rsid w:val="00735F8A"/>
    <w:rsid w:val="0073726A"/>
    <w:rsid w:val="00740384"/>
    <w:rsid w:val="007525DD"/>
    <w:rsid w:val="00754B10"/>
    <w:rsid w:val="007732E4"/>
    <w:rsid w:val="00775389"/>
    <w:rsid w:val="007805C1"/>
    <w:rsid w:val="00786116"/>
    <w:rsid w:val="00793B58"/>
    <w:rsid w:val="007967EC"/>
    <w:rsid w:val="007D4EFD"/>
    <w:rsid w:val="007E370C"/>
    <w:rsid w:val="007E51E9"/>
    <w:rsid w:val="007E530A"/>
    <w:rsid w:val="007E6B3A"/>
    <w:rsid w:val="007F47EC"/>
    <w:rsid w:val="0083438A"/>
    <w:rsid w:val="00872FD6"/>
    <w:rsid w:val="008954DE"/>
    <w:rsid w:val="008A54D2"/>
    <w:rsid w:val="008E1530"/>
    <w:rsid w:val="008F4347"/>
    <w:rsid w:val="009034DC"/>
    <w:rsid w:val="00921E7B"/>
    <w:rsid w:val="0093734B"/>
    <w:rsid w:val="00961E2F"/>
    <w:rsid w:val="00977FF3"/>
    <w:rsid w:val="009B5877"/>
    <w:rsid w:val="009B7CE1"/>
    <w:rsid w:val="009D14E7"/>
    <w:rsid w:val="009E37F3"/>
    <w:rsid w:val="009F1435"/>
    <w:rsid w:val="009F7B08"/>
    <w:rsid w:val="00A063AD"/>
    <w:rsid w:val="00A27FB4"/>
    <w:rsid w:val="00A31EEC"/>
    <w:rsid w:val="00A4250D"/>
    <w:rsid w:val="00A44A09"/>
    <w:rsid w:val="00A46604"/>
    <w:rsid w:val="00A5192F"/>
    <w:rsid w:val="00A53664"/>
    <w:rsid w:val="00A924D8"/>
    <w:rsid w:val="00AA1B52"/>
    <w:rsid w:val="00AB0854"/>
    <w:rsid w:val="00AB7754"/>
    <w:rsid w:val="00AB78D0"/>
    <w:rsid w:val="00AD2D0D"/>
    <w:rsid w:val="00AD4EAD"/>
    <w:rsid w:val="00AE7405"/>
    <w:rsid w:val="00AF432D"/>
    <w:rsid w:val="00AF649B"/>
    <w:rsid w:val="00B002C6"/>
    <w:rsid w:val="00B33BDB"/>
    <w:rsid w:val="00B35DE7"/>
    <w:rsid w:val="00B468FE"/>
    <w:rsid w:val="00B61C1B"/>
    <w:rsid w:val="00B62FE2"/>
    <w:rsid w:val="00B73B70"/>
    <w:rsid w:val="00B752E7"/>
    <w:rsid w:val="00B75416"/>
    <w:rsid w:val="00BA7344"/>
    <w:rsid w:val="00BB0171"/>
    <w:rsid w:val="00BD65E1"/>
    <w:rsid w:val="00BF2F94"/>
    <w:rsid w:val="00C027A9"/>
    <w:rsid w:val="00C26528"/>
    <w:rsid w:val="00C53A7E"/>
    <w:rsid w:val="00C613F9"/>
    <w:rsid w:val="00C714AF"/>
    <w:rsid w:val="00C97D00"/>
    <w:rsid w:val="00CD74F9"/>
    <w:rsid w:val="00CE19F1"/>
    <w:rsid w:val="00CE7865"/>
    <w:rsid w:val="00D14C9E"/>
    <w:rsid w:val="00D34A4E"/>
    <w:rsid w:val="00D51F34"/>
    <w:rsid w:val="00D54064"/>
    <w:rsid w:val="00D5696A"/>
    <w:rsid w:val="00D7189F"/>
    <w:rsid w:val="00D83CE5"/>
    <w:rsid w:val="00D84ADA"/>
    <w:rsid w:val="00D90C5B"/>
    <w:rsid w:val="00DB34F6"/>
    <w:rsid w:val="00DC7566"/>
    <w:rsid w:val="00DE4DF6"/>
    <w:rsid w:val="00E03261"/>
    <w:rsid w:val="00E07097"/>
    <w:rsid w:val="00E2302A"/>
    <w:rsid w:val="00E278BC"/>
    <w:rsid w:val="00E442D0"/>
    <w:rsid w:val="00E51718"/>
    <w:rsid w:val="00E75881"/>
    <w:rsid w:val="00EA25BB"/>
    <w:rsid w:val="00EB3407"/>
    <w:rsid w:val="00EB3F39"/>
    <w:rsid w:val="00EC3BCA"/>
    <w:rsid w:val="00EC6EC3"/>
    <w:rsid w:val="00EC70FE"/>
    <w:rsid w:val="00EE52F0"/>
    <w:rsid w:val="00EF0C8E"/>
    <w:rsid w:val="00F035CD"/>
    <w:rsid w:val="00F25B82"/>
    <w:rsid w:val="00F40BF1"/>
    <w:rsid w:val="00F64C2A"/>
    <w:rsid w:val="00F7037C"/>
    <w:rsid w:val="00F84BA0"/>
    <w:rsid w:val="00F94FEE"/>
    <w:rsid w:val="00FB4126"/>
    <w:rsid w:val="00FB60FA"/>
    <w:rsid w:val="00FC0F68"/>
    <w:rsid w:val="00FE7B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6A7C4AF6-A959-4F74-9B76-69BEE2FC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5DE7"/>
    <w:rPr>
      <w:color w:val="000000"/>
      <w:sz w:val="24"/>
    </w:rPr>
  </w:style>
  <w:style w:type="paragraph" w:styleId="Ttulo1">
    <w:name w:val="heading 1"/>
    <w:basedOn w:val="Normal"/>
    <w:next w:val="Normal"/>
    <w:qFormat/>
    <w:rsid w:val="00E75881"/>
    <w:pPr>
      <w:keepNext/>
      <w:pBdr>
        <w:bottom w:val="double" w:sz="4" w:space="1" w:color="0000FF"/>
      </w:pBdr>
      <w:spacing w:after="480"/>
      <w:ind w:left="284" w:right="282"/>
      <w:jc w:val="center"/>
      <w:outlineLvl w:val="0"/>
    </w:pPr>
    <w:rPr>
      <w:b/>
      <w:color w:val="auto"/>
      <w:sz w:val="28"/>
      <w:lang w:val="es-ES_tradnl"/>
    </w:rPr>
  </w:style>
  <w:style w:type="paragraph" w:styleId="Ttulo2">
    <w:name w:val="heading 2"/>
    <w:basedOn w:val="Normal"/>
    <w:next w:val="Normal"/>
    <w:qFormat/>
    <w:rsid w:val="00E75881"/>
    <w:pPr>
      <w:keepNext/>
      <w:spacing w:before="120" w:after="240"/>
      <w:jc w:val="center"/>
      <w:outlineLvl w:val="1"/>
    </w:pPr>
    <w:rPr>
      <w:b/>
      <w:bCs/>
      <w:iCs/>
      <w:caps/>
      <w:color w:val="FF0000"/>
      <w:sz w:val="28"/>
      <w:u w:val="single"/>
      <w:lang w:val="es-ES_tradnl"/>
    </w:rPr>
  </w:style>
  <w:style w:type="paragraph" w:styleId="Ttulo3">
    <w:name w:val="heading 3"/>
    <w:basedOn w:val="Normal"/>
    <w:next w:val="Normal"/>
    <w:qFormat/>
    <w:rsid w:val="00E75881"/>
    <w:pPr>
      <w:keepNext/>
      <w:spacing w:before="360" w:after="120"/>
      <w:outlineLvl w:val="2"/>
    </w:pPr>
    <w:rPr>
      <w:b/>
      <w:bCs/>
      <w:i/>
      <w:iCs/>
      <w:color w:val="0000FF"/>
      <w:u w:val="single"/>
    </w:rPr>
  </w:style>
  <w:style w:type="paragraph" w:styleId="Ttulo4">
    <w:name w:val="heading 4"/>
    <w:basedOn w:val="Normal"/>
    <w:next w:val="Normal"/>
    <w:qFormat/>
    <w:rsid w:val="00E75881"/>
    <w:pPr>
      <w:keepNext/>
      <w:jc w:val="center"/>
      <w:outlineLvl w:val="3"/>
    </w:pPr>
    <w:rPr>
      <w:b/>
      <w:color w:val="auto"/>
      <w:u w:val="single"/>
      <w:lang w:val="es-ES_tradnl"/>
    </w:rPr>
  </w:style>
  <w:style w:type="paragraph" w:styleId="Ttulo5">
    <w:name w:val="heading 5"/>
    <w:basedOn w:val="Normal"/>
    <w:next w:val="Normal"/>
    <w:qFormat/>
    <w:rsid w:val="00E75881"/>
    <w:pPr>
      <w:keepNext/>
      <w:spacing w:before="360" w:after="120"/>
      <w:jc w:val="both"/>
      <w:outlineLvl w:val="4"/>
    </w:pPr>
    <w:rPr>
      <w:b/>
      <w:i/>
      <w:color w:val="auto"/>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fonormal">
    <w:name w:val="parafo normal"/>
    <w:basedOn w:val="Normal"/>
    <w:rsid w:val="00E75881"/>
    <w:pPr>
      <w:spacing w:before="120" w:after="120"/>
      <w:jc w:val="both"/>
    </w:pPr>
    <w:rPr>
      <w:lang w:val="es-ES_tradnl"/>
    </w:rPr>
  </w:style>
  <w:style w:type="paragraph" w:styleId="Sangra2detindependiente">
    <w:name w:val="Body Text Indent 2"/>
    <w:basedOn w:val="Normal"/>
    <w:rsid w:val="00E75881"/>
    <w:pPr>
      <w:ind w:firstLine="567"/>
      <w:jc w:val="both"/>
    </w:pPr>
    <w:rPr>
      <w:color w:val="auto"/>
    </w:rPr>
  </w:style>
  <w:style w:type="paragraph" w:styleId="Encabezado">
    <w:name w:val="header"/>
    <w:basedOn w:val="Normal"/>
    <w:link w:val="EncabezadoCar"/>
    <w:uiPriority w:val="99"/>
    <w:rsid w:val="00E75881"/>
    <w:pPr>
      <w:tabs>
        <w:tab w:val="center" w:pos="4252"/>
        <w:tab w:val="right" w:pos="8504"/>
      </w:tabs>
    </w:pPr>
  </w:style>
  <w:style w:type="paragraph" w:styleId="Piedepgina">
    <w:name w:val="footer"/>
    <w:basedOn w:val="Normal"/>
    <w:link w:val="PiedepginaCar"/>
    <w:uiPriority w:val="99"/>
    <w:rsid w:val="00E75881"/>
    <w:pPr>
      <w:tabs>
        <w:tab w:val="center" w:pos="4252"/>
        <w:tab w:val="right" w:pos="8504"/>
      </w:tabs>
    </w:pPr>
  </w:style>
  <w:style w:type="character" w:styleId="Nmerodepgina">
    <w:name w:val="page number"/>
    <w:basedOn w:val="Fuentedeprrafopredeter"/>
    <w:rsid w:val="00E75881"/>
  </w:style>
  <w:style w:type="paragraph" w:styleId="Sangradetextonormal">
    <w:name w:val="Body Text Indent"/>
    <w:basedOn w:val="Normal"/>
    <w:rsid w:val="00B35DE7"/>
    <w:pPr>
      <w:ind w:firstLine="567"/>
      <w:jc w:val="both"/>
    </w:pPr>
    <w:rPr>
      <w:rFonts w:ascii="Tahoma" w:hAnsi="Tahoma"/>
      <w:color w:val="auto"/>
      <w:lang w:val="es-ES_tradnl"/>
    </w:rPr>
  </w:style>
  <w:style w:type="paragraph" w:styleId="Textoindependiente">
    <w:name w:val="Body Text"/>
    <w:basedOn w:val="Normal"/>
    <w:rsid w:val="00B35DE7"/>
    <w:pPr>
      <w:ind w:right="616"/>
      <w:jc w:val="both"/>
    </w:pPr>
    <w:rPr>
      <w:color w:val="auto"/>
      <w:sz w:val="20"/>
      <w:lang w:val="es-ES_tradnl"/>
    </w:rPr>
  </w:style>
  <w:style w:type="character" w:customStyle="1" w:styleId="PiedepginaCar">
    <w:name w:val="Pie de página Car"/>
    <w:basedOn w:val="Fuentedeprrafopredeter"/>
    <w:link w:val="Piedepgina"/>
    <w:uiPriority w:val="99"/>
    <w:rsid w:val="00EC3BCA"/>
    <w:rPr>
      <w:color w:val="000000"/>
      <w:sz w:val="24"/>
    </w:rPr>
  </w:style>
  <w:style w:type="character" w:customStyle="1" w:styleId="EncabezadoCar">
    <w:name w:val="Encabezado Car"/>
    <w:basedOn w:val="Fuentedeprrafopredeter"/>
    <w:link w:val="Encabezado"/>
    <w:uiPriority w:val="99"/>
    <w:rsid w:val="00EC3BCA"/>
    <w:rPr>
      <w:color w:val="000000"/>
      <w:sz w:val="24"/>
    </w:rPr>
  </w:style>
  <w:style w:type="paragraph" w:customStyle="1" w:styleId="ARH-Titulo2">
    <w:name w:val="ARH-Titulo2"/>
    <w:basedOn w:val="Ttulo2"/>
    <w:next w:val="ARH-Normal"/>
    <w:link w:val="ARH-Titulo2Car"/>
    <w:qFormat/>
    <w:rsid w:val="00D84ADA"/>
    <w:pPr>
      <w:widowControl w:val="0"/>
      <w:numPr>
        <w:numId w:val="13"/>
      </w:numPr>
      <w:autoSpaceDE w:val="0"/>
      <w:autoSpaceDN w:val="0"/>
      <w:adjustRightInd w:val="0"/>
      <w:spacing w:before="360" w:after="120"/>
      <w:jc w:val="both"/>
    </w:pPr>
    <w:rPr>
      <w:i/>
      <w:caps w:val="0"/>
      <w:noProof/>
      <w:color w:val="1F497D"/>
      <w:sz w:val="24"/>
      <w:szCs w:val="26"/>
      <w:u w:val="none"/>
      <w:lang w:val="es-ES"/>
    </w:rPr>
  </w:style>
  <w:style w:type="paragraph" w:customStyle="1" w:styleId="ARH-Normal">
    <w:name w:val="ARH-Normal"/>
    <w:basedOn w:val="Normal"/>
    <w:link w:val="ARH-NormalCar"/>
    <w:qFormat/>
    <w:rsid w:val="00D84ADA"/>
    <w:pPr>
      <w:autoSpaceDE w:val="0"/>
      <w:autoSpaceDN w:val="0"/>
      <w:adjustRightInd w:val="0"/>
      <w:spacing w:before="120" w:after="240"/>
      <w:ind w:right="51"/>
      <w:jc w:val="both"/>
    </w:pPr>
    <w:rPr>
      <w:noProof/>
      <w:color w:val="auto"/>
      <w:sz w:val="22"/>
      <w:szCs w:val="24"/>
    </w:rPr>
  </w:style>
  <w:style w:type="character" w:customStyle="1" w:styleId="ARH-Titulo2Car">
    <w:name w:val="ARH-Titulo2 Car"/>
    <w:basedOn w:val="Fuentedeprrafopredeter"/>
    <w:link w:val="ARH-Titulo2"/>
    <w:rsid w:val="00D84ADA"/>
    <w:rPr>
      <w:b/>
      <w:bCs/>
      <w:i/>
      <w:iCs/>
      <w:noProof/>
      <w:color w:val="1F497D"/>
      <w:sz w:val="24"/>
      <w:szCs w:val="26"/>
    </w:rPr>
  </w:style>
  <w:style w:type="character" w:customStyle="1" w:styleId="ARH-NormalCar">
    <w:name w:val="ARH-Normal Car"/>
    <w:basedOn w:val="Fuentedeprrafopredeter"/>
    <w:link w:val="ARH-Normal"/>
    <w:rsid w:val="00D84ADA"/>
    <w:rPr>
      <w:noProo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footer" Target="footer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rhevia\Datos%20de%20programa\Microsoft\Plantillas\ej-Word.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ej-Word.dot</Template>
  <TotalTime>0</TotalTime>
  <Pages>8</Pages>
  <Words>1142</Words>
  <Characters>6283</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Ejercicio: Insertar Imágenes</vt:lpstr>
    </vt:vector>
  </TitlesOfParts>
  <Company>ARHEVIA</Company>
  <LinksUpToDate>false</LinksUpToDate>
  <CharactersWithSpaces>7411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Ejercicio: Insertar Imágenes</dc:title>
  <dc:subject/>
  <dc:creator>ARH</dc:creator>
  <cp:keywords/>
  <cp:lastModifiedBy>paqui</cp:lastModifiedBy>
  <cp:revision>2</cp:revision>
  <dcterms:created xsi:type="dcterms:W3CDTF">2016-10-05T07:36:00Z</dcterms:created>
  <dcterms:modified xsi:type="dcterms:W3CDTF">2016-10-05T07:36:00Z</dcterms:modified>
</cp:coreProperties>
</file>